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7"/>
        <w:gridCol w:w="7650"/>
      </w:tblGrid>
      <w:tr w:rsidR="002A4991" w:rsidRPr="00C0241D" w14:paraId="3DF352F4" w14:textId="77777777" w:rsidTr="00C9197D">
        <w:tc>
          <w:tcPr>
            <w:tcW w:w="3407" w:type="dxa"/>
          </w:tcPr>
          <w:p w14:paraId="39266617" w14:textId="451CA07C" w:rsidR="00686BCE" w:rsidRDefault="00BA7542" w:rsidP="009B63F9">
            <w:pPr>
              <w:rPr>
                <w:rFonts w:ascii="Arial" w:hAnsi="Arial" w:cs="Arial"/>
                <w:sz w:val="20"/>
                <w:szCs w:val="20"/>
              </w:rPr>
            </w:pPr>
            <w:r w:rsidRPr="00C024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0B6F">
              <w:pict w14:anchorId="2DA721DB">
                <v:shape id="_x0000_i1026" type="#_x0000_t75" style="width:14.25pt;height:14.25pt;visibility:visible;mso-wrap-style:square">
                  <v:imagedata r:id="rId7" o:title=""/>
                </v:shape>
              </w:pict>
            </w:r>
            <w:r w:rsidRPr="00C024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6B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0F76">
              <w:rPr>
                <w:rFonts w:ascii="Arial" w:hAnsi="Arial" w:cs="Arial"/>
                <w:sz w:val="20"/>
                <w:szCs w:val="20"/>
              </w:rPr>
              <w:t>0431 229 437</w:t>
            </w:r>
          </w:p>
          <w:p w14:paraId="11274392" w14:textId="77777777" w:rsidR="009B63F9" w:rsidRPr="009B63F9" w:rsidRDefault="009B63F9" w:rsidP="009B63F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57E8E5" w14:textId="6F5EBF51" w:rsidR="00686BCE" w:rsidRPr="007C3F73" w:rsidRDefault="009B63F9" w:rsidP="009B63F9">
            <w:pPr>
              <w:rPr>
                <w:rFonts w:ascii="Arial" w:hAnsi="Arial" w:cs="Arial"/>
                <w:sz w:val="20"/>
                <w:szCs w:val="20"/>
              </w:rPr>
            </w:pPr>
            <w:r w:rsidRPr="00284B3A">
              <w:rPr>
                <w:noProof/>
                <w:sz w:val="19"/>
                <w:szCs w:val="19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4C8E631" wp14:editId="48F094AA">
                      <wp:simplePos x="0" y="0"/>
                      <wp:positionH relativeFrom="margin">
                        <wp:posOffset>35560</wp:posOffset>
                      </wp:positionH>
                      <wp:positionV relativeFrom="paragraph">
                        <wp:posOffset>5715</wp:posOffset>
                      </wp:positionV>
                      <wp:extent cx="185755" cy="123190"/>
                      <wp:effectExtent l="0" t="0" r="5080" b="0"/>
                      <wp:wrapNone/>
                      <wp:docPr id="11" name="Freeform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5755" cy="123190"/>
                              </a:xfrm>
                              <a:custGeom>
                                <a:avLst/>
                                <a:gdLst>
                                  <a:gd name="T0" fmla="*/ 1824 w 3632"/>
                                  <a:gd name="T1" fmla="*/ 1456 h 2428"/>
                                  <a:gd name="T2" fmla="*/ 1824 w 3632"/>
                                  <a:gd name="T3" fmla="*/ 1456 h 2428"/>
                                  <a:gd name="T4" fmla="*/ 1824 w 3632"/>
                                  <a:gd name="T5" fmla="*/ 1456 h 2428"/>
                                  <a:gd name="T6" fmla="*/ 1907 w 3632"/>
                                  <a:gd name="T7" fmla="*/ 1439 h 2428"/>
                                  <a:gd name="T8" fmla="*/ 1907 w 3632"/>
                                  <a:gd name="T9" fmla="*/ 1439 h 2428"/>
                                  <a:gd name="T10" fmla="*/ 1907 w 3632"/>
                                  <a:gd name="T11" fmla="*/ 1439 h 2428"/>
                                  <a:gd name="T12" fmla="*/ 1974 w 3632"/>
                                  <a:gd name="T13" fmla="*/ 1372 h 2428"/>
                                  <a:gd name="T14" fmla="*/ 3631 w 3632"/>
                                  <a:gd name="T15" fmla="*/ 17 h 2428"/>
                                  <a:gd name="T16" fmla="*/ 3615 w 3632"/>
                                  <a:gd name="T17" fmla="*/ 0 h 2428"/>
                                  <a:gd name="T18" fmla="*/ 33 w 3632"/>
                                  <a:gd name="T19" fmla="*/ 0 h 2428"/>
                                  <a:gd name="T20" fmla="*/ 16 w 3632"/>
                                  <a:gd name="T21" fmla="*/ 17 h 2428"/>
                                  <a:gd name="T22" fmla="*/ 1740 w 3632"/>
                                  <a:gd name="T23" fmla="*/ 1439 h 2428"/>
                                  <a:gd name="T24" fmla="*/ 1824 w 3632"/>
                                  <a:gd name="T25" fmla="*/ 1456 h 2428"/>
                                  <a:gd name="T26" fmla="*/ 0 w 3632"/>
                                  <a:gd name="T27" fmla="*/ 201 h 2428"/>
                                  <a:gd name="T28" fmla="*/ 0 w 3632"/>
                                  <a:gd name="T29" fmla="*/ 201 h 2428"/>
                                  <a:gd name="T30" fmla="*/ 0 w 3632"/>
                                  <a:gd name="T31" fmla="*/ 2209 h 2428"/>
                                  <a:gd name="T32" fmla="*/ 1238 w 3632"/>
                                  <a:gd name="T33" fmla="*/ 1222 h 2428"/>
                                  <a:gd name="T34" fmla="*/ 0 w 3632"/>
                                  <a:gd name="T35" fmla="*/ 201 h 2428"/>
                                  <a:gd name="T36" fmla="*/ 2393 w 3632"/>
                                  <a:gd name="T37" fmla="*/ 1222 h 2428"/>
                                  <a:gd name="T38" fmla="*/ 2393 w 3632"/>
                                  <a:gd name="T39" fmla="*/ 1222 h 2428"/>
                                  <a:gd name="T40" fmla="*/ 3631 w 3632"/>
                                  <a:gd name="T41" fmla="*/ 2226 h 2428"/>
                                  <a:gd name="T42" fmla="*/ 3631 w 3632"/>
                                  <a:gd name="T43" fmla="*/ 201 h 2428"/>
                                  <a:gd name="T44" fmla="*/ 2393 w 3632"/>
                                  <a:gd name="T45" fmla="*/ 1222 h 2428"/>
                                  <a:gd name="T46" fmla="*/ 2008 w 3632"/>
                                  <a:gd name="T47" fmla="*/ 1557 h 2428"/>
                                  <a:gd name="T48" fmla="*/ 2008 w 3632"/>
                                  <a:gd name="T49" fmla="*/ 1557 h 2428"/>
                                  <a:gd name="T50" fmla="*/ 1824 w 3632"/>
                                  <a:gd name="T51" fmla="*/ 1607 h 2428"/>
                                  <a:gd name="T52" fmla="*/ 1640 w 3632"/>
                                  <a:gd name="T53" fmla="*/ 1557 h 2428"/>
                                  <a:gd name="T54" fmla="*/ 1355 w 3632"/>
                                  <a:gd name="T55" fmla="*/ 1322 h 2428"/>
                                  <a:gd name="T56" fmla="*/ 0 w 3632"/>
                                  <a:gd name="T57" fmla="*/ 2410 h 2428"/>
                                  <a:gd name="T58" fmla="*/ 0 w 3632"/>
                                  <a:gd name="T59" fmla="*/ 2410 h 2428"/>
                                  <a:gd name="T60" fmla="*/ 33 w 3632"/>
                                  <a:gd name="T61" fmla="*/ 2427 h 2428"/>
                                  <a:gd name="T62" fmla="*/ 3615 w 3632"/>
                                  <a:gd name="T63" fmla="*/ 2427 h 2428"/>
                                  <a:gd name="T64" fmla="*/ 3631 w 3632"/>
                                  <a:gd name="T65" fmla="*/ 2410 h 2428"/>
                                  <a:gd name="T66" fmla="*/ 3631 w 3632"/>
                                  <a:gd name="T67" fmla="*/ 2410 h 2428"/>
                                  <a:gd name="T68" fmla="*/ 2276 w 3632"/>
                                  <a:gd name="T69" fmla="*/ 1322 h 2428"/>
                                  <a:gd name="T70" fmla="*/ 2008 w 3632"/>
                                  <a:gd name="T71" fmla="*/ 1557 h 2428"/>
                                  <a:gd name="T72" fmla="*/ 2008 w 3632"/>
                                  <a:gd name="T73" fmla="*/ 1557 h 2428"/>
                                  <a:gd name="T74" fmla="*/ 2008 w 3632"/>
                                  <a:gd name="T75" fmla="*/ 1557 h 24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632" h="2428">
                                    <a:moveTo>
                                      <a:pt x="1824" y="1456"/>
                                    </a:moveTo>
                                    <a:lnTo>
                                      <a:pt x="1824" y="1456"/>
                                    </a:lnTo>
                                    <a:lnTo>
                                      <a:pt x="1824" y="1456"/>
                                    </a:lnTo>
                                    <a:cubicBezTo>
                                      <a:pt x="1857" y="1456"/>
                                      <a:pt x="1874" y="1456"/>
                                      <a:pt x="1907" y="1439"/>
                                    </a:cubicBezTo>
                                    <a:lnTo>
                                      <a:pt x="1907" y="1439"/>
                                    </a:lnTo>
                                    <a:lnTo>
                                      <a:pt x="1907" y="1439"/>
                                    </a:lnTo>
                                    <a:cubicBezTo>
                                      <a:pt x="1974" y="1372"/>
                                      <a:pt x="1974" y="1372"/>
                                      <a:pt x="1974" y="1372"/>
                                    </a:cubicBezTo>
                                    <a:cubicBezTo>
                                      <a:pt x="3631" y="17"/>
                                      <a:pt x="3631" y="17"/>
                                      <a:pt x="3631" y="17"/>
                                    </a:cubicBezTo>
                                    <a:cubicBezTo>
                                      <a:pt x="3631" y="0"/>
                                      <a:pt x="3631" y="0"/>
                                      <a:pt x="3615" y="0"/>
                                    </a:cubicBezTo>
                                    <a:cubicBezTo>
                                      <a:pt x="33" y="0"/>
                                      <a:pt x="33" y="0"/>
                                      <a:pt x="33" y="0"/>
                                    </a:cubicBezTo>
                                    <a:cubicBezTo>
                                      <a:pt x="16" y="0"/>
                                      <a:pt x="16" y="0"/>
                                      <a:pt x="16" y="17"/>
                                    </a:cubicBezTo>
                                    <a:cubicBezTo>
                                      <a:pt x="1740" y="1439"/>
                                      <a:pt x="1740" y="1439"/>
                                      <a:pt x="1740" y="1439"/>
                                    </a:cubicBezTo>
                                    <a:cubicBezTo>
                                      <a:pt x="1757" y="1456"/>
                                      <a:pt x="1790" y="1456"/>
                                      <a:pt x="1824" y="1456"/>
                                    </a:cubicBezTo>
                                    <a:close/>
                                    <a:moveTo>
                                      <a:pt x="0" y="201"/>
                                    </a:moveTo>
                                    <a:lnTo>
                                      <a:pt x="0" y="201"/>
                                    </a:lnTo>
                                    <a:cubicBezTo>
                                      <a:pt x="0" y="2209"/>
                                      <a:pt x="0" y="2209"/>
                                      <a:pt x="0" y="2209"/>
                                    </a:cubicBezTo>
                                    <a:cubicBezTo>
                                      <a:pt x="1238" y="1222"/>
                                      <a:pt x="1238" y="1222"/>
                                      <a:pt x="1238" y="1222"/>
                                    </a:cubicBezTo>
                                    <a:lnTo>
                                      <a:pt x="0" y="201"/>
                                    </a:lnTo>
                                    <a:close/>
                                    <a:moveTo>
                                      <a:pt x="2393" y="1222"/>
                                    </a:moveTo>
                                    <a:lnTo>
                                      <a:pt x="2393" y="1222"/>
                                    </a:lnTo>
                                    <a:cubicBezTo>
                                      <a:pt x="3631" y="2226"/>
                                      <a:pt x="3631" y="2226"/>
                                      <a:pt x="3631" y="2226"/>
                                    </a:cubicBezTo>
                                    <a:cubicBezTo>
                                      <a:pt x="3631" y="201"/>
                                      <a:pt x="3631" y="201"/>
                                      <a:pt x="3631" y="201"/>
                                    </a:cubicBezTo>
                                    <a:lnTo>
                                      <a:pt x="2393" y="1222"/>
                                    </a:lnTo>
                                    <a:close/>
                                    <a:moveTo>
                                      <a:pt x="2008" y="1557"/>
                                    </a:moveTo>
                                    <a:lnTo>
                                      <a:pt x="2008" y="1557"/>
                                    </a:lnTo>
                                    <a:cubicBezTo>
                                      <a:pt x="1958" y="1590"/>
                                      <a:pt x="1891" y="1607"/>
                                      <a:pt x="1824" y="1607"/>
                                    </a:cubicBezTo>
                                    <a:cubicBezTo>
                                      <a:pt x="1757" y="1607"/>
                                      <a:pt x="1690" y="1590"/>
                                      <a:pt x="1640" y="1557"/>
                                    </a:cubicBezTo>
                                    <a:cubicBezTo>
                                      <a:pt x="1355" y="1322"/>
                                      <a:pt x="1355" y="1322"/>
                                      <a:pt x="1355" y="1322"/>
                                    </a:cubicBezTo>
                                    <a:cubicBezTo>
                                      <a:pt x="0" y="2410"/>
                                      <a:pt x="0" y="2410"/>
                                      <a:pt x="0" y="2410"/>
                                    </a:cubicBezTo>
                                    <a:lnTo>
                                      <a:pt x="0" y="2410"/>
                                    </a:lnTo>
                                    <a:cubicBezTo>
                                      <a:pt x="0" y="2427"/>
                                      <a:pt x="16" y="2427"/>
                                      <a:pt x="33" y="2427"/>
                                    </a:cubicBezTo>
                                    <a:cubicBezTo>
                                      <a:pt x="3615" y="2427"/>
                                      <a:pt x="3615" y="2427"/>
                                      <a:pt x="3615" y="2427"/>
                                    </a:cubicBezTo>
                                    <a:cubicBezTo>
                                      <a:pt x="3631" y="2427"/>
                                      <a:pt x="3631" y="2427"/>
                                      <a:pt x="3631" y="2410"/>
                                    </a:cubicBezTo>
                                    <a:lnTo>
                                      <a:pt x="3631" y="2410"/>
                                    </a:lnTo>
                                    <a:cubicBezTo>
                                      <a:pt x="2276" y="1322"/>
                                      <a:pt x="2276" y="1322"/>
                                      <a:pt x="2276" y="1322"/>
                                    </a:cubicBezTo>
                                    <a:lnTo>
                                      <a:pt x="2008" y="1557"/>
                                    </a:lnTo>
                                    <a:close/>
                                    <a:moveTo>
                                      <a:pt x="2008" y="1557"/>
                                    </a:moveTo>
                                    <a:lnTo>
                                      <a:pt x="2008" y="15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bodyPr wrap="none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FEA1C" id="Freeform 20" o:spid="_x0000_s1026" style="position:absolute;margin-left:2.8pt;margin-top:.45pt;width:14.65pt;height:9.7pt;z-index:25173299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32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" path="m1824,1456r,l1824,1456v33,,50,,83,-17l1907,1439r,c1974,1372,1974,1372,1974,1372,3631,17,3631,17,3631,17,3631,,3631,,3615,,33,,33,,33,,16,,16,,16,17,1740,1439,1740,1439,1740,1439v17,17,50,17,84,17xm,201r,c,2209,,2209,,2209,1238,1222,1238,1222,1238,1222l,201xm2393,1222r,c3631,2226,3631,2226,3631,2226v,-2025,,-2025,,-2025l2393,1222xm2008,1557r,c1958,1590,1891,1607,1824,1607v-67,,-134,-17,-184,-50c1355,1322,1355,1322,1355,1322,,2410,,2410,,2410r,c,2427,16,2427,33,2427v3582,,3582,,3582,c3631,2427,3631,2427,3631,2410r,c2276,1322,2276,1322,2276,1322r-268,235xm2008,1557r,xe" fillcolor="black [3213]" stroked="f">
                      <v:path arrowok="t" o:connecttype="custom" o:connectlocs="93287,73873;93287,73873;93287,73873;97532,73011;97532,73011;97532,73011;100958,69611;185704,863;184886,0;1688,0;818,863;88991,73011;93287,73873;0,10198;0,10198;0,112079;63316,62001;0,10198;122388,62001;122388,62001;185704,112941;185704,10198;122388,62001;102697,78998;102697,78998;93287,81535;83876,78998;69300,67075;0,122277;0,122277;1688,123139;184886,123139;185704,122277;185704,122277;116404,67075;102697,78998;102697,78998;102697,78998" o:connectangles="0,0,0,0,0,0,0,0,0,0,0,0,0,0,0,0,0,0,0,0,0,0,0,0,0,0,0,0,0,0,0,0,0,0,0,0,0,0"/>
                      <o:lock v:ext="edit" aspectratio="t"/>
                      <w10:wrap anchorx="margin"/>
                    </v:shape>
                  </w:pict>
                </mc:Fallback>
              </mc:AlternateContent>
            </w:r>
            <w:r w:rsidRPr="009B63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hyperlink r:id="rId8" w:history="1">
              <w:r w:rsidR="00BF0F76" w:rsidRPr="007F5948">
                <w:rPr>
                  <w:rStyle w:val="Hyperlink"/>
                  <w:rFonts w:ascii="Arial" w:hAnsi="Arial" w:cs="Arial"/>
                  <w:sz w:val="20"/>
                  <w:szCs w:val="20"/>
                </w:rPr>
                <w:t>brandonmaruna@gmail.com</w:t>
              </w:r>
            </w:hyperlink>
            <w:r w:rsidR="00BF0F7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50C3B54" w14:textId="56C7F0C2" w:rsidR="007C3F73" w:rsidRDefault="00716F4D" w:rsidP="00F4383D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D16EBB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7D132E0" wp14:editId="562CC57A">
                      <wp:simplePos x="0" y="0"/>
                      <wp:positionH relativeFrom="page">
                        <wp:posOffset>98425</wp:posOffset>
                      </wp:positionH>
                      <wp:positionV relativeFrom="page">
                        <wp:posOffset>605155</wp:posOffset>
                      </wp:positionV>
                      <wp:extent cx="191200" cy="168910"/>
                      <wp:effectExtent l="0" t="0" r="0" b="2540"/>
                      <wp:wrapNone/>
                      <wp:docPr id="16" name="Freeform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1200" cy="168910"/>
                              </a:xfrm>
                              <a:custGeom>
                                <a:avLst/>
                                <a:gdLst>
                                  <a:gd name="T0" fmla="*/ 516 w 3819"/>
                                  <a:gd name="T1" fmla="*/ 3298 h 3383"/>
                                  <a:gd name="T2" fmla="*/ 516 w 3819"/>
                                  <a:gd name="T3" fmla="*/ 1809 h 3383"/>
                                  <a:gd name="T4" fmla="*/ 1921 w 3819"/>
                                  <a:gd name="T5" fmla="*/ 639 h 3383"/>
                                  <a:gd name="T6" fmla="*/ 3244 w 3819"/>
                                  <a:gd name="T7" fmla="*/ 1809 h 3383"/>
                                  <a:gd name="T8" fmla="*/ 3244 w 3819"/>
                                  <a:gd name="T9" fmla="*/ 3265 h 3383"/>
                                  <a:gd name="T10" fmla="*/ 3143 w 3819"/>
                                  <a:gd name="T11" fmla="*/ 3365 h 3383"/>
                                  <a:gd name="T12" fmla="*/ 2206 w 3819"/>
                                  <a:gd name="T13" fmla="*/ 3365 h 3383"/>
                                  <a:gd name="T14" fmla="*/ 2206 w 3819"/>
                                  <a:gd name="T15" fmla="*/ 2595 h 3383"/>
                                  <a:gd name="T16" fmla="*/ 2072 w 3819"/>
                                  <a:gd name="T17" fmla="*/ 2461 h 3383"/>
                                  <a:gd name="T18" fmla="*/ 1670 w 3819"/>
                                  <a:gd name="T19" fmla="*/ 2461 h 3383"/>
                                  <a:gd name="T20" fmla="*/ 1554 w 3819"/>
                                  <a:gd name="T21" fmla="*/ 2595 h 3383"/>
                                  <a:gd name="T22" fmla="*/ 1554 w 3819"/>
                                  <a:gd name="T23" fmla="*/ 3382 h 3383"/>
                                  <a:gd name="T24" fmla="*/ 599 w 3819"/>
                                  <a:gd name="T25" fmla="*/ 3382 h 3383"/>
                                  <a:gd name="T26" fmla="*/ 516 w 3819"/>
                                  <a:gd name="T27" fmla="*/ 3298 h 3383"/>
                                  <a:gd name="T28" fmla="*/ 516 w 3819"/>
                                  <a:gd name="T29" fmla="*/ 3298 h 3383"/>
                                  <a:gd name="T30" fmla="*/ 0 w 3819"/>
                                  <a:gd name="T31" fmla="*/ 1708 h 3383"/>
                                  <a:gd name="T32" fmla="*/ 1942 w 3819"/>
                                  <a:gd name="T33" fmla="*/ 0 h 3383"/>
                                  <a:gd name="T34" fmla="*/ 3818 w 3819"/>
                                  <a:gd name="T35" fmla="*/ 1692 h 3383"/>
                                  <a:gd name="T36" fmla="*/ 3399 w 3819"/>
                                  <a:gd name="T37" fmla="*/ 1692 h 3383"/>
                                  <a:gd name="T38" fmla="*/ 1942 w 3819"/>
                                  <a:gd name="T39" fmla="*/ 385 h 3383"/>
                                  <a:gd name="T40" fmla="*/ 385 w 3819"/>
                                  <a:gd name="T41" fmla="*/ 1708 h 3383"/>
                                  <a:gd name="T42" fmla="*/ 0 w 3819"/>
                                  <a:gd name="T43" fmla="*/ 1708 h 3383"/>
                                  <a:gd name="T44" fmla="*/ 0 w 3819"/>
                                  <a:gd name="T45" fmla="*/ 1708 h 3383"/>
                                  <a:gd name="T46" fmla="*/ 3364 w 3819"/>
                                  <a:gd name="T47" fmla="*/ 389 h 3383"/>
                                  <a:gd name="T48" fmla="*/ 3364 w 3819"/>
                                  <a:gd name="T49" fmla="*/ 1160 h 3383"/>
                                  <a:gd name="T50" fmla="*/ 2977 w 3819"/>
                                  <a:gd name="T51" fmla="*/ 842 h 3383"/>
                                  <a:gd name="T52" fmla="*/ 2977 w 3819"/>
                                  <a:gd name="T53" fmla="*/ 389 h 3383"/>
                                  <a:gd name="T54" fmla="*/ 3364 w 3819"/>
                                  <a:gd name="T55" fmla="*/ 389 h 33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3819" h="3383">
                                    <a:moveTo>
                                      <a:pt x="516" y="3298"/>
                                    </a:moveTo>
                                    <a:lnTo>
                                      <a:pt x="516" y="1809"/>
                                    </a:lnTo>
                                    <a:lnTo>
                                      <a:pt x="1921" y="639"/>
                                    </a:lnTo>
                                    <a:lnTo>
                                      <a:pt x="3244" y="1809"/>
                                    </a:lnTo>
                                    <a:lnTo>
                                      <a:pt x="3244" y="3265"/>
                                    </a:lnTo>
                                    <a:cubicBezTo>
                                      <a:pt x="3210" y="3298"/>
                                      <a:pt x="3244" y="3365"/>
                                      <a:pt x="3143" y="3365"/>
                                    </a:cubicBezTo>
                                    <a:lnTo>
                                      <a:pt x="2206" y="3365"/>
                                    </a:lnTo>
                                    <a:lnTo>
                                      <a:pt x="2206" y="2595"/>
                                    </a:lnTo>
                                    <a:cubicBezTo>
                                      <a:pt x="2161" y="2550"/>
                                      <a:pt x="2223" y="2461"/>
                                      <a:pt x="2072" y="2461"/>
                                    </a:cubicBezTo>
                                    <a:lnTo>
                                      <a:pt x="1670" y="2461"/>
                                    </a:lnTo>
                                    <a:cubicBezTo>
                                      <a:pt x="1536" y="2461"/>
                                      <a:pt x="1593" y="2550"/>
                                      <a:pt x="1554" y="2595"/>
                                    </a:cubicBezTo>
                                    <a:lnTo>
                                      <a:pt x="1554" y="3382"/>
                                    </a:lnTo>
                                    <a:lnTo>
                                      <a:pt x="599" y="3382"/>
                                    </a:lnTo>
                                    <a:cubicBezTo>
                                      <a:pt x="516" y="3382"/>
                                      <a:pt x="544" y="3326"/>
                                      <a:pt x="516" y="3298"/>
                                    </a:cubicBezTo>
                                    <a:lnTo>
                                      <a:pt x="516" y="3298"/>
                                    </a:lnTo>
                                    <a:close/>
                                    <a:moveTo>
                                      <a:pt x="0" y="1708"/>
                                    </a:moveTo>
                                    <a:lnTo>
                                      <a:pt x="1942" y="0"/>
                                    </a:lnTo>
                                    <a:lnTo>
                                      <a:pt x="3818" y="1692"/>
                                    </a:lnTo>
                                    <a:cubicBezTo>
                                      <a:pt x="3678" y="1692"/>
                                      <a:pt x="3701" y="1909"/>
                                      <a:pt x="3399" y="1692"/>
                                    </a:cubicBezTo>
                                    <a:lnTo>
                                      <a:pt x="1942" y="385"/>
                                    </a:lnTo>
                                    <a:lnTo>
                                      <a:pt x="385" y="1708"/>
                                    </a:lnTo>
                                    <a:cubicBezTo>
                                      <a:pt x="117" y="1926"/>
                                      <a:pt x="128" y="1708"/>
                                      <a:pt x="0" y="1708"/>
                                    </a:cubicBezTo>
                                    <a:lnTo>
                                      <a:pt x="0" y="1708"/>
                                    </a:lnTo>
                                    <a:close/>
                                    <a:moveTo>
                                      <a:pt x="3364" y="389"/>
                                    </a:moveTo>
                                    <a:lnTo>
                                      <a:pt x="3364" y="1160"/>
                                    </a:lnTo>
                                    <a:lnTo>
                                      <a:pt x="2977" y="842"/>
                                    </a:lnTo>
                                    <a:lnTo>
                                      <a:pt x="2977" y="389"/>
                                    </a:lnTo>
                                    <a:lnTo>
                                      <a:pt x="3364" y="3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8DEEC" id="Freeform 17" o:spid="_x0000_s1026" style="position:absolute;margin-left:7.75pt;margin-top:47.65pt;width:15.05pt;height:13.3pt;z-index:2517391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3819,3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" path="m516,3298r,-1489l1921,639,3244,1809r,1456c3210,3298,3244,3365,3143,3365r-937,l2206,2595v-45,-45,17,-134,-134,-134l1670,2461v-134,,-77,89,-116,134l1554,3382r-955,c516,3382,544,3326,516,3298r,xm,1708l1942,,3818,1692v-140,,-117,217,-419,l1942,385,385,1708v-268,218,-257,,-385,l,1708xm3364,389r,771l2977,842r,-453l3364,389xe" fillcolor="black [3213]" stroked="f">
                      <v:path arrowok="t" o:connecttype="custom" o:connectlocs="25834,164666;25834,90322;96176,31905;162412,90322;162412,163018;157356,168011;110444,168011;110444,129566;103736,122875;83609,122875;77802,129566;77802,168860;29989,168860;25834,164666;25834,164666;0,85279;97227,0;191150,84480;170173,84480;97227,19223;19275,85279;0,85279;0,85279;168420,19422;168420,57918;149045,42040;149045,19422;168420,19422" o:connectangles="0,0,0,0,0,0,0,0,0,0,0,0,0,0,0,0,0,0,0,0,0,0,0,0,0,0,0,0"/>
                      <o:lock v:ext="edit" aspectratio="t"/>
                      <w10:wrap anchorx="page" anchory="page"/>
                    </v:shape>
                  </w:pict>
                </mc:Fallback>
              </mc:AlternateContent>
            </w:r>
            <w:r w:rsidR="008C6756">
              <w:rPr>
                <w:rFonts w:ascii="Arial" w:hAnsi="Arial" w:cs="Arial"/>
                <w:sz w:val="20"/>
                <w:szCs w:val="20"/>
                <w:lang w:val="en-AU"/>
              </w:rPr>
              <w:t xml:space="preserve">          </w:t>
            </w:r>
          </w:p>
          <w:p w14:paraId="35987158" w14:textId="28D40CA4" w:rsidR="008D0AAD" w:rsidRPr="00943CE2" w:rsidRDefault="007C3F73" w:rsidP="00BD38D2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       </w:t>
            </w:r>
            <w:r w:rsidR="00DB5A6E">
              <w:rPr>
                <w:rFonts w:ascii="Arial" w:hAnsi="Arial" w:cs="Arial"/>
                <w:sz w:val="20"/>
                <w:szCs w:val="20"/>
                <w:lang w:val="en-AU"/>
              </w:rPr>
              <w:t>3 Hanley Street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, </w:t>
            </w:r>
            <w:r w:rsidR="006C433B">
              <w:rPr>
                <w:rFonts w:ascii="Arial" w:hAnsi="Arial" w:cs="Arial"/>
                <w:sz w:val="20"/>
                <w:szCs w:val="20"/>
                <w:lang w:val="en-AU"/>
              </w:rPr>
              <w:t>Bohle Plains,</w:t>
            </w:r>
            <w:r w:rsidR="00DB5A6E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r w:rsidR="00B07151">
              <w:rPr>
                <w:rFonts w:ascii="Arial" w:hAnsi="Arial" w:cs="Arial"/>
                <w:sz w:val="20"/>
                <w:szCs w:val="20"/>
                <w:lang w:val="en-AU"/>
              </w:rPr>
              <w:t>Queensland, 4817</w:t>
            </w:r>
          </w:p>
          <w:p w14:paraId="3C603F8D" w14:textId="77777777" w:rsidR="00B03526" w:rsidRDefault="00B03526" w:rsidP="00BD38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72C87B" w14:textId="77777777" w:rsidR="009F63AE" w:rsidRPr="002E6C40" w:rsidRDefault="009F63AE" w:rsidP="009F63AE">
            <w:pPr>
              <w:rPr>
                <w:rFonts w:ascii="Arial" w:hAnsi="Arial" w:cs="Arial"/>
                <w:sz w:val="20"/>
                <w:szCs w:val="20"/>
              </w:rPr>
            </w:pPr>
            <w:r w:rsidRPr="002E6C40"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C1354CE" wp14:editId="1CA953AE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175895</wp:posOffset>
                      </wp:positionV>
                      <wp:extent cx="1600200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FB2D35" id="Straight Connector 2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85pt" to="125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4B1E51"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w:t>EDUCATION</w:t>
            </w:r>
          </w:p>
          <w:p w14:paraId="758202BA" w14:textId="77777777" w:rsidR="009F63AE" w:rsidRDefault="009F63AE" w:rsidP="009F63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417F585" w14:textId="421165A8" w:rsidR="00FB3182" w:rsidRPr="00F91068" w:rsidRDefault="00FB3182" w:rsidP="00F91068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Certificate IV</w:t>
            </w:r>
            <w:r w:rsidR="00277310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>Leadership and Management</w:t>
            </w:r>
            <w:r w:rsidR="00A309A9">
              <w:rPr>
                <w:rFonts w:ascii="Arial" w:hAnsi="Arial" w:cs="Arial"/>
                <w:sz w:val="20"/>
                <w:szCs w:val="20"/>
                <w:lang w:val="en-AU"/>
              </w:rPr>
              <w:t xml:space="preserve">, </w:t>
            </w:r>
            <w:r w:rsidR="00277310" w:rsidRPr="00F91068">
              <w:rPr>
                <w:rFonts w:ascii="Arial" w:hAnsi="Arial" w:cs="Arial"/>
                <w:sz w:val="20"/>
                <w:szCs w:val="20"/>
                <w:lang w:val="en-AU"/>
              </w:rPr>
              <w:t>Defence Registered Training Organisation</w:t>
            </w:r>
            <w:r w:rsidR="00A309A9" w:rsidRPr="00F91068">
              <w:rPr>
                <w:rFonts w:ascii="Arial" w:hAnsi="Arial" w:cs="Arial"/>
                <w:sz w:val="20"/>
                <w:szCs w:val="20"/>
                <w:lang w:val="en-AU"/>
              </w:rPr>
              <w:t>, 2023</w:t>
            </w:r>
          </w:p>
          <w:p w14:paraId="17AF96EE" w14:textId="43F5B470" w:rsidR="008C6756" w:rsidRPr="004B12A6" w:rsidRDefault="0026601B" w:rsidP="00DD4F93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B12A6">
              <w:rPr>
                <w:rFonts w:ascii="Arial" w:hAnsi="Arial" w:cs="Arial"/>
                <w:sz w:val="20"/>
                <w:szCs w:val="20"/>
                <w:lang w:val="en-AU"/>
              </w:rPr>
              <w:t xml:space="preserve">Certificate IV Engineering, </w:t>
            </w:r>
            <w:r w:rsidRPr="004B12A6">
              <w:rPr>
                <w:rFonts w:ascii="Arial" w:hAnsi="Arial" w:cs="Arial"/>
                <w:sz w:val="20"/>
                <w:szCs w:val="20"/>
              </w:rPr>
              <w:t>Scientific Management Associates (Operations) Pty Ltd, 2015</w:t>
            </w:r>
          </w:p>
          <w:p w14:paraId="463DD797" w14:textId="5C826FB4" w:rsidR="008C6756" w:rsidRPr="007C3F73" w:rsidRDefault="0026601B" w:rsidP="00DD4F93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B12A6">
              <w:rPr>
                <w:rFonts w:ascii="Arial" w:hAnsi="Arial" w:cs="Arial"/>
                <w:sz w:val="20"/>
                <w:szCs w:val="20"/>
                <w:lang w:val="en-AU"/>
              </w:rPr>
              <w:t xml:space="preserve">Certificate III Engineering – Mechanical Trade, </w:t>
            </w:r>
            <w:r w:rsidRPr="004B12A6">
              <w:rPr>
                <w:rFonts w:ascii="Arial" w:hAnsi="Arial" w:cs="Arial"/>
                <w:sz w:val="20"/>
                <w:szCs w:val="20"/>
              </w:rPr>
              <w:t>Scientific Management Associates (Operations) Pty Ltd, 2015</w:t>
            </w:r>
          </w:p>
          <w:p w14:paraId="09E9FA6A" w14:textId="77777777" w:rsidR="003B62AE" w:rsidRPr="00F32106" w:rsidRDefault="003B62AE" w:rsidP="00B0094B">
            <w:pPr>
              <w:tabs>
                <w:tab w:val="left" w:pos="4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038649C" w14:textId="79B58C25" w:rsidR="00A132B3" w:rsidRPr="002E6C40" w:rsidRDefault="00A132B3" w:rsidP="00A132B3">
            <w:pPr>
              <w:rPr>
                <w:rFonts w:ascii="Arial" w:hAnsi="Arial" w:cs="Arial"/>
                <w:sz w:val="20"/>
                <w:szCs w:val="20"/>
              </w:rPr>
            </w:pPr>
            <w:r w:rsidRPr="002E6C40"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FDC13B" wp14:editId="34EAB93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175895</wp:posOffset>
                      </wp:positionV>
                      <wp:extent cx="16002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0653D" id="Straight Connector 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85pt" to="125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77310"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w:t>IT</w:t>
            </w: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w:t xml:space="preserve"> SKILLS</w:t>
            </w:r>
          </w:p>
          <w:p w14:paraId="3E78A60A" w14:textId="77777777" w:rsidR="00B0094B" w:rsidRDefault="00B0094B" w:rsidP="00B0094B">
            <w:pPr>
              <w:pStyle w:val="NoSpacing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14:paraId="240D33B0" w14:textId="5B3B683F" w:rsidR="00F91068" w:rsidRPr="00F91068" w:rsidRDefault="00F91068" w:rsidP="00F91068">
            <w:pPr>
              <w:pStyle w:val="ListParagraph"/>
              <w:numPr>
                <w:ilvl w:val="0"/>
                <w:numId w:val="35"/>
              </w:numPr>
              <w:tabs>
                <w:tab w:val="left" w:pos="469"/>
              </w:tabs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Currently studying for CompTIA Security+ exam</w:t>
            </w:r>
          </w:p>
          <w:p w14:paraId="0A316FFD" w14:textId="5A199F9D" w:rsidR="00277310" w:rsidRPr="00716F4D" w:rsidRDefault="00277310" w:rsidP="00277310">
            <w:pPr>
              <w:pStyle w:val="ListParagraph"/>
              <w:numPr>
                <w:ilvl w:val="0"/>
                <w:numId w:val="35"/>
              </w:numPr>
              <w:tabs>
                <w:tab w:val="left" w:pos="469"/>
              </w:tabs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716F4D">
              <w:rPr>
                <w:rFonts w:ascii="Arial" w:hAnsi="Arial" w:cs="Arial"/>
                <w:sz w:val="20"/>
                <w:szCs w:val="20"/>
              </w:rPr>
              <w:t>Knowledgeable in network connectivity and configuration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5A1E3F3" w14:textId="77777777" w:rsidR="00277310" w:rsidRPr="00716F4D" w:rsidRDefault="00277310" w:rsidP="00277310">
            <w:pPr>
              <w:pStyle w:val="ListParagraph"/>
              <w:numPr>
                <w:ilvl w:val="0"/>
                <w:numId w:val="35"/>
              </w:numPr>
              <w:tabs>
                <w:tab w:val="left" w:pos="469"/>
              </w:tabs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Experienced with </w:t>
            </w:r>
            <w:r w:rsidRPr="00716F4D">
              <w:rPr>
                <w:rFonts w:ascii="Arial" w:hAnsi="Arial" w:cs="Arial"/>
                <w:sz w:val="20"/>
                <w:szCs w:val="20"/>
              </w:rPr>
              <w:t xml:space="preserve">secure data removal techniques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716F4D">
              <w:rPr>
                <w:rFonts w:ascii="Arial" w:hAnsi="Arial" w:cs="Arial"/>
                <w:sz w:val="20"/>
                <w:szCs w:val="20"/>
              </w:rPr>
              <w:t>for decommissioning of assets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EB2AD1B" w14:textId="77777777" w:rsidR="00277310" w:rsidRPr="00F91068" w:rsidRDefault="00277310" w:rsidP="00277310">
            <w:pPr>
              <w:pStyle w:val="ListParagraph"/>
              <w:numPr>
                <w:ilvl w:val="0"/>
                <w:numId w:val="35"/>
              </w:numPr>
              <w:tabs>
                <w:tab w:val="left" w:pos="469"/>
              </w:tabs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Exposure to Microsoft Endpoint Configuration Manager (MECM) for the purposes of imaging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br/>
              <w:t>assets prior to deployment to client sites.</w:t>
            </w:r>
          </w:p>
          <w:p w14:paraId="48D80740" w14:textId="77777777" w:rsidR="00F91068" w:rsidRDefault="00F91068" w:rsidP="00F91068">
            <w:pPr>
              <w:pStyle w:val="ListParagraph"/>
              <w:numPr>
                <w:ilvl w:val="0"/>
                <w:numId w:val="35"/>
              </w:numPr>
              <w:tabs>
                <w:tab w:val="left" w:pos="46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04611B">
              <w:rPr>
                <w:rFonts w:ascii="Arial" w:hAnsi="Arial" w:cs="Arial"/>
                <w:noProof/>
                <w:sz w:val="20"/>
                <w:szCs w:val="20"/>
              </w:rPr>
              <w:t xml:space="preserve">Computer proficiency –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comfortable</w:t>
            </w:r>
            <w:r w:rsidRPr="0004611B">
              <w:rPr>
                <w:rFonts w:ascii="Arial" w:hAnsi="Arial" w:cs="Arial"/>
                <w:noProof/>
                <w:sz w:val="20"/>
                <w:szCs w:val="20"/>
              </w:rPr>
              <w:t xml:space="preserve"> in the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br/>
            </w:r>
            <w:r w:rsidRPr="0004611B">
              <w:rPr>
                <w:rFonts w:ascii="Arial" w:hAnsi="Arial" w:cs="Arial"/>
                <w:noProof/>
                <w:sz w:val="20"/>
                <w:szCs w:val="20"/>
              </w:rPr>
              <w:t xml:space="preserve">Microsoft Office suite,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br/>
            </w:r>
            <w:r w:rsidRPr="0004611B">
              <w:rPr>
                <w:rFonts w:ascii="Arial" w:hAnsi="Arial" w:cs="Arial"/>
                <w:noProof/>
                <w:sz w:val="20"/>
                <w:szCs w:val="20"/>
              </w:rPr>
              <w:t>email and internet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.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br/>
              <w:t>Types 70wpm with 98% accuracy.</w:t>
            </w:r>
          </w:p>
          <w:p w14:paraId="229B0A41" w14:textId="77777777" w:rsidR="00F91068" w:rsidRDefault="00F91068" w:rsidP="00F91068">
            <w:pPr>
              <w:pStyle w:val="ListParagraph"/>
              <w:numPr>
                <w:ilvl w:val="0"/>
                <w:numId w:val="35"/>
              </w:numPr>
              <w:tabs>
                <w:tab w:val="left" w:pos="46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Extensive experience with in-house  MILIS (Military Integrated Logistics Information System) </w:t>
            </w:r>
          </w:p>
          <w:p w14:paraId="30E51796" w14:textId="77777777" w:rsidR="00F91068" w:rsidRPr="002369E5" w:rsidRDefault="00F91068" w:rsidP="00F91068">
            <w:pPr>
              <w:pStyle w:val="ListParagraph"/>
              <w:numPr>
                <w:ilvl w:val="0"/>
                <w:numId w:val="35"/>
              </w:numPr>
              <w:tabs>
                <w:tab w:val="left" w:pos="469"/>
              </w:tabs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Basic skills and training in Solidworks, a computer-aided design and engineering application </w:t>
            </w:r>
          </w:p>
          <w:p w14:paraId="429AB68E" w14:textId="77777777" w:rsidR="00F91068" w:rsidRDefault="00F91068" w:rsidP="00DD4F93">
            <w:pP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</w:pPr>
          </w:p>
          <w:p w14:paraId="4023D435" w14:textId="1CE970D7" w:rsidR="00DD4F93" w:rsidRPr="002E6C40" w:rsidRDefault="00DD4F93" w:rsidP="00DD4F93">
            <w:pPr>
              <w:rPr>
                <w:rFonts w:ascii="Arial" w:hAnsi="Arial" w:cs="Arial"/>
                <w:sz w:val="20"/>
                <w:szCs w:val="20"/>
              </w:rPr>
            </w:pPr>
            <w:r w:rsidRPr="002E6C40"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990CE92" wp14:editId="03517E4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175895</wp:posOffset>
                      </wp:positionV>
                      <wp:extent cx="16002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169340" id="Straight Connector 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85pt" to="125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77310"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w:t>KEY</w:t>
            </w: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w:t xml:space="preserve"> SKILLS</w:t>
            </w:r>
          </w:p>
          <w:p w14:paraId="66A38226" w14:textId="77777777" w:rsidR="00DD4F93" w:rsidRPr="00DD4F93" w:rsidRDefault="00DD4F93" w:rsidP="00DD4F93">
            <w:pPr>
              <w:tabs>
                <w:tab w:val="left" w:pos="469"/>
              </w:tabs>
              <w:ind w:left="360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1C4F15DA" w14:textId="77777777" w:rsidR="00277310" w:rsidRDefault="00277310" w:rsidP="00277310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5576D">
              <w:rPr>
                <w:rFonts w:ascii="Arial" w:hAnsi="Arial" w:cs="Arial"/>
                <w:noProof/>
                <w:sz w:val="20"/>
                <w:szCs w:val="20"/>
              </w:rPr>
              <w:t>Excellent ability to lead, manage and mentor staff and to model appropriate behaviours</w:t>
            </w:r>
          </w:p>
          <w:p w14:paraId="21060D16" w14:textId="77777777" w:rsidR="00277310" w:rsidRDefault="00277310" w:rsidP="00277310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Style w:val="Arial10"/>
              </w:rPr>
              <w:t>High level written and verbal communication skills and ability to work with all levels of an organisation</w:t>
            </w:r>
          </w:p>
          <w:p w14:paraId="0030C403" w14:textId="77777777" w:rsidR="00277310" w:rsidRPr="0004611B" w:rsidRDefault="00277310" w:rsidP="00277310">
            <w:pPr>
              <w:pStyle w:val="ListParagraph"/>
              <w:numPr>
                <w:ilvl w:val="0"/>
                <w:numId w:val="35"/>
              </w:numPr>
              <w:tabs>
                <w:tab w:val="left" w:pos="46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04611B">
              <w:rPr>
                <w:rFonts w:ascii="Arial" w:hAnsi="Arial" w:cs="Arial"/>
                <w:noProof/>
                <w:sz w:val="20"/>
                <w:szCs w:val="20"/>
              </w:rPr>
              <w:t>Flexibility – responds quickly to changes in demands and uses good judgement to optimally navigate situations</w:t>
            </w:r>
          </w:p>
          <w:p w14:paraId="69DC5159" w14:textId="77777777" w:rsidR="00277310" w:rsidRPr="0025576D" w:rsidRDefault="00277310" w:rsidP="00277310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</w:t>
            </w:r>
            <w:r w:rsidRPr="0004611B">
              <w:rPr>
                <w:rFonts w:ascii="Arial" w:hAnsi="Arial" w:cs="Arial"/>
                <w:noProof/>
                <w:sz w:val="20"/>
                <w:szCs w:val="20"/>
              </w:rPr>
              <w:t>onsistently improves on work practices through reflective practice and commitment to refine and progress</w:t>
            </w:r>
          </w:p>
          <w:p w14:paraId="4429AE42" w14:textId="77777777" w:rsidR="00277310" w:rsidRPr="00DD4F93" w:rsidRDefault="00277310" w:rsidP="00277310">
            <w:pPr>
              <w:pStyle w:val="ListParagraph"/>
              <w:numPr>
                <w:ilvl w:val="0"/>
                <w:numId w:val="35"/>
              </w:numPr>
              <w:tabs>
                <w:tab w:val="left" w:pos="46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04611B">
              <w:rPr>
                <w:rFonts w:ascii="Arial" w:hAnsi="Arial" w:cs="Arial"/>
                <w:noProof/>
                <w:sz w:val="20"/>
                <w:szCs w:val="20"/>
              </w:rPr>
              <w:t xml:space="preserve">Problem solving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– thinks critically about problems to improve workplace efficiency</w:t>
            </w:r>
          </w:p>
          <w:p w14:paraId="0E0EE38F" w14:textId="77777777" w:rsidR="00277310" w:rsidRPr="0004611B" w:rsidRDefault="00277310" w:rsidP="00277310">
            <w:pPr>
              <w:pStyle w:val="ListParagraph"/>
              <w:numPr>
                <w:ilvl w:val="0"/>
                <w:numId w:val="35"/>
              </w:numPr>
              <w:tabs>
                <w:tab w:val="left" w:pos="46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04611B">
              <w:rPr>
                <w:rFonts w:ascii="Arial" w:hAnsi="Arial" w:cs="Arial"/>
                <w:noProof/>
                <w:sz w:val="20"/>
                <w:szCs w:val="20"/>
              </w:rPr>
              <w:t>Risk management – identifies risks and implements appropriate controls</w:t>
            </w:r>
          </w:p>
          <w:p w14:paraId="6C3CA6A9" w14:textId="77777777" w:rsidR="00277310" w:rsidRDefault="00277310" w:rsidP="00277310">
            <w:pPr>
              <w:pStyle w:val="ListParagraph"/>
              <w:numPr>
                <w:ilvl w:val="0"/>
                <w:numId w:val="35"/>
              </w:numPr>
              <w:tabs>
                <w:tab w:val="left" w:pos="46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04611B">
              <w:rPr>
                <w:rFonts w:ascii="Arial" w:hAnsi="Arial" w:cs="Arial"/>
                <w:noProof/>
                <w:sz w:val="20"/>
                <w:szCs w:val="20"/>
              </w:rPr>
              <w:t>Time management - identifies priorities, sets deadlines, plans and works to accomplish tasks</w:t>
            </w:r>
          </w:p>
          <w:p w14:paraId="674C5671" w14:textId="77777777" w:rsidR="004B5FE6" w:rsidRDefault="004B5FE6" w:rsidP="00881B1E">
            <w:pPr>
              <w:tabs>
                <w:tab w:val="left" w:pos="4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69D2528" w14:textId="77777777" w:rsidR="00004CD4" w:rsidRPr="00004CD4" w:rsidRDefault="00DB1CAD" w:rsidP="00004CD4">
            <w:pPr>
              <w:tabs>
                <w:tab w:val="left" w:pos="469"/>
              </w:tabs>
              <w:rPr>
                <w:rFonts w:ascii="Arial" w:hAnsi="Arial" w:cs="Arial"/>
                <w:sz w:val="20"/>
                <w:szCs w:val="20"/>
              </w:rPr>
            </w:pPr>
            <w:r w:rsidRPr="002E6C40"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D06972" wp14:editId="7569F48E">
                      <wp:simplePos x="0" y="0"/>
                      <wp:positionH relativeFrom="column">
                        <wp:posOffset>-3407</wp:posOffset>
                      </wp:positionH>
                      <wp:positionV relativeFrom="paragraph">
                        <wp:posOffset>149439</wp:posOffset>
                      </wp:positionV>
                      <wp:extent cx="1704109" cy="0"/>
                      <wp:effectExtent l="0" t="0" r="0" b="0"/>
                      <wp:wrapNone/>
                      <wp:docPr id="3386" name="Straight Connector 3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10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F3C6EE" id="Straight Connector 338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1.75pt" to="133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137735" w:rsidRPr="002E6C40">
              <w:rPr>
                <w:rFonts w:ascii="Arial" w:hAnsi="Arial" w:cs="Arial"/>
                <w:sz w:val="20"/>
                <w:szCs w:val="20"/>
              </w:rPr>
              <w:t>PROFESSIONAL REFEREES</w:t>
            </w:r>
          </w:p>
          <w:p w14:paraId="52A74D90" w14:textId="38EF8564" w:rsidR="00530DD4" w:rsidRDefault="00530DD4" w:rsidP="00004CD4">
            <w:pPr>
              <w:spacing w:line="340" w:lineRule="exact"/>
              <w:rPr>
                <w:rStyle w:val="Arial10"/>
              </w:rPr>
            </w:pPr>
            <w:r>
              <w:rPr>
                <w:rStyle w:val="Arial10"/>
              </w:rPr>
              <w:t>Aaron Day</w:t>
            </w:r>
          </w:p>
          <w:p w14:paraId="59E3F1EA" w14:textId="2FE1BFEA" w:rsidR="00530DD4" w:rsidRDefault="00530DD4" w:rsidP="00004CD4">
            <w:pPr>
              <w:spacing w:line="340" w:lineRule="exact"/>
              <w:rPr>
                <w:rStyle w:val="Arial10"/>
              </w:rPr>
            </w:pPr>
            <w:r>
              <w:rPr>
                <w:rStyle w:val="Arial10"/>
              </w:rPr>
              <w:t>Technical Services Manager</w:t>
            </w:r>
          </w:p>
          <w:p w14:paraId="6AC9B597" w14:textId="48BE425E" w:rsidR="00530DD4" w:rsidRDefault="00530DD4" w:rsidP="00004CD4">
            <w:pPr>
              <w:spacing w:line="340" w:lineRule="exact"/>
              <w:rPr>
                <w:rStyle w:val="Arial10"/>
              </w:rPr>
            </w:pPr>
            <w:r>
              <w:rPr>
                <w:rStyle w:val="Arial10"/>
              </w:rPr>
              <w:t>Fujitsu</w:t>
            </w:r>
          </w:p>
          <w:p w14:paraId="72D769E7" w14:textId="77777777" w:rsidR="00530DD4" w:rsidRDefault="00530DD4" w:rsidP="00004CD4">
            <w:pPr>
              <w:spacing w:line="340" w:lineRule="exact"/>
              <w:rPr>
                <w:rStyle w:val="Arial10"/>
              </w:rPr>
            </w:pPr>
          </w:p>
          <w:p w14:paraId="04B592E4" w14:textId="77578006" w:rsidR="002369E5" w:rsidRDefault="002369E5" w:rsidP="00004CD4">
            <w:pPr>
              <w:spacing w:line="340" w:lineRule="exact"/>
              <w:rPr>
                <w:rStyle w:val="Arial10"/>
              </w:rPr>
            </w:pPr>
            <w:r>
              <w:rPr>
                <w:rStyle w:val="Arial10"/>
              </w:rPr>
              <w:t>Deni Griffiths</w:t>
            </w:r>
          </w:p>
          <w:p w14:paraId="6B330720" w14:textId="5F41FFAE" w:rsidR="002369E5" w:rsidRDefault="002369E5" w:rsidP="00004CD4">
            <w:pPr>
              <w:spacing w:line="340" w:lineRule="exact"/>
              <w:rPr>
                <w:rStyle w:val="Arial10"/>
              </w:rPr>
            </w:pPr>
            <w:r>
              <w:rPr>
                <w:rStyle w:val="Arial10"/>
              </w:rPr>
              <w:t>Team Leader (ICT2222 Lavarack)</w:t>
            </w:r>
          </w:p>
          <w:p w14:paraId="0C8F5D6E" w14:textId="79DBB951" w:rsidR="00C153C3" w:rsidRDefault="002369E5" w:rsidP="00004CD4">
            <w:pPr>
              <w:spacing w:line="340" w:lineRule="exact"/>
              <w:rPr>
                <w:rStyle w:val="Arial10"/>
              </w:rPr>
            </w:pPr>
            <w:r>
              <w:rPr>
                <w:rStyle w:val="Arial10"/>
              </w:rPr>
              <w:t>Fujitsu</w:t>
            </w:r>
          </w:p>
          <w:p w14:paraId="1D2D8CDB" w14:textId="77777777" w:rsidR="002369E5" w:rsidRDefault="002369E5" w:rsidP="00004CD4">
            <w:pPr>
              <w:spacing w:line="340" w:lineRule="exact"/>
              <w:rPr>
                <w:rStyle w:val="Arial10"/>
              </w:rPr>
            </w:pPr>
          </w:p>
          <w:p w14:paraId="047065DF" w14:textId="44D0E6A8" w:rsidR="00004CD4" w:rsidRDefault="00712711" w:rsidP="00004CD4">
            <w:pPr>
              <w:spacing w:line="340" w:lineRule="exact"/>
              <w:rPr>
                <w:rStyle w:val="Arial10"/>
              </w:rPr>
            </w:pPr>
            <w:r>
              <w:rPr>
                <w:rStyle w:val="Arial10"/>
              </w:rPr>
              <w:t>Captain Angus Cutts</w:t>
            </w:r>
          </w:p>
          <w:p w14:paraId="66106CAE" w14:textId="605A3560" w:rsidR="00712711" w:rsidRDefault="00712711" w:rsidP="00004CD4">
            <w:pPr>
              <w:spacing w:line="340" w:lineRule="exact"/>
              <w:rPr>
                <w:rStyle w:val="Arial10"/>
              </w:rPr>
            </w:pPr>
            <w:r>
              <w:rPr>
                <w:rStyle w:val="Arial10"/>
              </w:rPr>
              <w:t>LSC Platoon Commander</w:t>
            </w:r>
          </w:p>
          <w:p w14:paraId="33661070" w14:textId="7AEBE454" w:rsidR="00C153C3" w:rsidRDefault="00712711" w:rsidP="00FB3182">
            <w:pPr>
              <w:spacing w:line="340" w:lineRule="exact"/>
              <w:rPr>
                <w:rStyle w:val="Arial10"/>
              </w:rPr>
            </w:pPr>
            <w:r>
              <w:rPr>
                <w:rStyle w:val="Arial10"/>
              </w:rPr>
              <w:t>10FSB</w:t>
            </w:r>
          </w:p>
          <w:p w14:paraId="324253E4" w14:textId="77777777" w:rsidR="00277310" w:rsidRDefault="00277310" w:rsidP="00FB3182">
            <w:pPr>
              <w:spacing w:line="340" w:lineRule="exact"/>
              <w:rPr>
                <w:rStyle w:val="Arial10"/>
              </w:rPr>
            </w:pPr>
          </w:p>
          <w:p w14:paraId="732A6B6E" w14:textId="704CB8F3" w:rsidR="00277310" w:rsidRPr="00277310" w:rsidRDefault="00C153C3" w:rsidP="00277310">
            <w:pPr>
              <w:spacing w:line="340" w:lineRule="exact"/>
              <w:rPr>
                <w:rFonts w:ascii="Arial" w:hAnsi="Arial"/>
                <w:sz w:val="20"/>
              </w:rPr>
            </w:pPr>
            <w:r>
              <w:rPr>
                <w:rStyle w:val="Arial10"/>
              </w:rPr>
              <w:t>*Referee contact information available on request.</w:t>
            </w:r>
          </w:p>
        </w:tc>
        <w:tc>
          <w:tcPr>
            <w:tcW w:w="7650" w:type="dxa"/>
          </w:tcPr>
          <w:p w14:paraId="3D684223" w14:textId="77777777" w:rsidR="002A4991" w:rsidRPr="002B35C5" w:rsidRDefault="000C0EF3">
            <w:pPr>
              <w:rPr>
                <w:rFonts w:ascii="Arial" w:hAnsi="Arial" w:cs="Arial"/>
                <w:sz w:val="20"/>
                <w:szCs w:val="20"/>
              </w:rPr>
            </w:pPr>
            <w:r w:rsidRPr="002B35C5">
              <w:rPr>
                <w:rFonts w:ascii="Arial" w:hAnsi="Arial" w:cs="Arial"/>
                <w:sz w:val="20"/>
                <w:szCs w:val="20"/>
              </w:rPr>
              <w:lastRenderedPageBreak/>
              <w:t>PROFILE</w:t>
            </w:r>
          </w:p>
          <w:p w14:paraId="63BE1733" w14:textId="77777777" w:rsidR="000C0EF3" w:rsidRPr="00A35DDA" w:rsidRDefault="00DB1CAD">
            <w:pPr>
              <w:rPr>
                <w:rFonts w:ascii="Arial" w:hAnsi="Arial" w:cs="Arial"/>
                <w:sz w:val="22"/>
                <w:szCs w:val="22"/>
              </w:rPr>
            </w:pPr>
            <w:r w:rsidRPr="00A35DDA"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D7E9FD" wp14:editId="0238793D">
                      <wp:simplePos x="0" y="0"/>
                      <wp:positionH relativeFrom="column">
                        <wp:posOffset>-23354</wp:posOffset>
                      </wp:positionH>
                      <wp:positionV relativeFrom="paragraph">
                        <wp:posOffset>34694</wp:posOffset>
                      </wp:positionV>
                      <wp:extent cx="4750130" cy="0"/>
                      <wp:effectExtent l="0" t="0" r="0" b="0"/>
                      <wp:wrapNone/>
                      <wp:docPr id="3380" name="Straight Connector 3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013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C1A3497" id="Straight Connector 338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2.75pt" to="37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5D4A0D2D" w14:textId="3E7945DD" w:rsidR="002369E5" w:rsidRPr="00530DD4" w:rsidRDefault="0090675C" w:rsidP="00530DD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90675C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 xml:space="preserve">Motivated and experienced professional with a proven track record of successfully managing teams in fast-paced, technical environments. Skilled in efficiently managing workflows and providing specialized advice to senior management, ensuring smooth operations and optimal performance. </w:t>
            </w:r>
            <w:r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Currently employed as a</w:t>
            </w:r>
            <w:r w:rsidRPr="0090675C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 xml:space="preserve"> Desktop Engineer working on a major Defen</w:t>
            </w:r>
            <w:r w:rsidR="00DC1396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c</w:t>
            </w:r>
            <w:r w:rsidRPr="0090675C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e Project, adept at imaging new assets and deploying them to required locations. Demonstrates expertise in client site visits for asset installation and removal. Speciali</w:t>
            </w:r>
            <w:r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z</w:t>
            </w:r>
            <w:r w:rsidRPr="0090675C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es in meticulous decommissioning processes, including recording media information, media removal, and BIOS clearing. Accomplished this work across multiple locations, showcasing adaptability and a keen eye for detail. Excellent written and interpersonal communication skills facilitate successful collaboration across all organizational levels. Strong IT literacy and passion for meaningful work that contributes to society. 11-year veteran of the ADF with a consistent commitment to working ethically and with integrity.</w:t>
            </w:r>
            <w:r w:rsidR="00530DD4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 xml:space="preserve"> Holds a current NV1 clearance.</w:t>
            </w:r>
          </w:p>
          <w:p w14:paraId="6DFC7D98" w14:textId="77777777" w:rsidR="002369E5" w:rsidRPr="002E6C40" w:rsidRDefault="002369E5" w:rsidP="008A60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E7F4F3" w14:textId="77777777" w:rsidR="001172B7" w:rsidRDefault="007746E1" w:rsidP="001172B7">
            <w:pPr>
              <w:rPr>
                <w:rFonts w:ascii="Arial" w:hAnsi="Arial" w:cs="Arial"/>
                <w:sz w:val="20"/>
                <w:szCs w:val="20"/>
              </w:rPr>
            </w:pPr>
            <w:r w:rsidRPr="002E6C40">
              <w:rPr>
                <w:rFonts w:ascii="Arial" w:hAnsi="Arial" w:cs="Arial"/>
                <w:sz w:val="20"/>
                <w:szCs w:val="20"/>
              </w:rPr>
              <w:t>EMPLOYMENT EXPERIENCE</w:t>
            </w:r>
          </w:p>
          <w:p w14:paraId="0BACBF82" w14:textId="77777777" w:rsidR="00686BCE" w:rsidRPr="00686BCE" w:rsidRDefault="00DB1CAD" w:rsidP="00686BCE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E6C40"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B8FC30B" wp14:editId="653A6B71">
                      <wp:simplePos x="0" y="0"/>
                      <wp:positionH relativeFrom="column">
                        <wp:posOffset>-23354</wp:posOffset>
                      </wp:positionH>
                      <wp:positionV relativeFrom="paragraph">
                        <wp:posOffset>31313</wp:posOffset>
                      </wp:positionV>
                      <wp:extent cx="47498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498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9AFF77F" id="Straight Connector 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2.45pt" to="372.1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6D212749" w14:textId="5B7D3959" w:rsidR="0090675C" w:rsidRPr="00A41126" w:rsidRDefault="0090675C" w:rsidP="0090675C">
            <w:pPr>
              <w:pStyle w:val="NoSpacing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Style w:val="Arial10"/>
              </w:rPr>
              <w:t>March 2023 - current</w:t>
            </w:r>
          </w:p>
          <w:p w14:paraId="2BED1295" w14:textId="621A8B80" w:rsidR="0090675C" w:rsidRDefault="0090675C" w:rsidP="0090675C">
            <w:pPr>
              <w:pStyle w:val="NoSpacing"/>
              <w:jc w:val="both"/>
              <w:rPr>
                <w:rStyle w:val="Arial10Bold"/>
              </w:rPr>
            </w:pPr>
            <w:r>
              <w:rPr>
                <w:rStyle w:val="Arial10BOLDcapital"/>
              </w:rPr>
              <w:t>Desktop engineer (ict2222 project)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A554A5">
              <w:rPr>
                <w:rFonts w:ascii="Arial" w:hAnsi="Arial" w:cs="Arial"/>
                <w:b/>
                <w:bCs/>
                <w:szCs w:val="20"/>
              </w:rPr>
              <w:t>|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Style w:val="Arial10Bold"/>
              </w:rPr>
              <w:t xml:space="preserve">Fujitsu </w:t>
            </w:r>
          </w:p>
          <w:p w14:paraId="40EEA9BB" w14:textId="77777777" w:rsidR="0090675C" w:rsidRDefault="0090675C" w:rsidP="0090675C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F24F57" w14:textId="77777777" w:rsidR="0090675C" w:rsidRPr="0035602F" w:rsidRDefault="0090675C" w:rsidP="0090675C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602F">
              <w:rPr>
                <w:rFonts w:ascii="Arial" w:hAnsi="Arial" w:cs="Arial"/>
                <w:sz w:val="20"/>
                <w:szCs w:val="20"/>
              </w:rPr>
              <w:t>Key Achievements:</w:t>
            </w:r>
          </w:p>
          <w:p w14:paraId="75EAB032" w14:textId="283783B0" w:rsidR="00360837" w:rsidRPr="00360837" w:rsidRDefault="00360837" w:rsidP="0036083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360837">
              <w:rPr>
                <w:rFonts w:ascii="Arial" w:hAnsi="Arial" w:cs="Arial"/>
                <w:sz w:val="20"/>
                <w:szCs w:val="20"/>
                <w:lang w:val="en-AU"/>
              </w:rPr>
              <w:t>Successfully imaged and deployed new assets to required locations, ensuring smooth operations and minimal downtime.</w:t>
            </w:r>
          </w:p>
          <w:p w14:paraId="477661EE" w14:textId="3405793A" w:rsidR="00360837" w:rsidRPr="00360837" w:rsidRDefault="00360837" w:rsidP="0036083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360837">
              <w:rPr>
                <w:rFonts w:ascii="Arial" w:hAnsi="Arial" w:cs="Arial"/>
                <w:sz w:val="20"/>
                <w:szCs w:val="20"/>
                <w:lang w:val="en-AU"/>
              </w:rPr>
              <w:t>Led the decommissioning process for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over 1000</w:t>
            </w:r>
            <w:r w:rsidRPr="00360837">
              <w:rPr>
                <w:rFonts w:ascii="Arial" w:hAnsi="Arial" w:cs="Arial"/>
                <w:sz w:val="20"/>
                <w:szCs w:val="20"/>
                <w:lang w:val="en-AU"/>
              </w:rPr>
              <w:t xml:space="preserve"> old assets, meticulously recording media information, removing media, and clearing the BIOS.</w:t>
            </w:r>
          </w:p>
          <w:p w14:paraId="2397B35E" w14:textId="77777777" w:rsidR="00360837" w:rsidRPr="00360837" w:rsidRDefault="00360837" w:rsidP="0036083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360837">
              <w:rPr>
                <w:rFonts w:ascii="Arial" w:hAnsi="Arial" w:cs="Arial"/>
                <w:sz w:val="20"/>
                <w:szCs w:val="20"/>
                <w:lang w:val="en-AU"/>
              </w:rPr>
              <w:t>Streamlined asset management procedures, resulting in improved efficiency and cost savings.</w:t>
            </w:r>
          </w:p>
          <w:p w14:paraId="1020BD61" w14:textId="0DC8D0B4" w:rsidR="0090675C" w:rsidRPr="0035602F" w:rsidRDefault="0090675C" w:rsidP="0090675C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602F">
              <w:rPr>
                <w:rFonts w:ascii="Arial" w:hAnsi="Arial" w:cs="Arial"/>
                <w:sz w:val="20"/>
                <w:szCs w:val="20"/>
              </w:rPr>
              <w:t>Duties:</w:t>
            </w:r>
          </w:p>
          <w:p w14:paraId="688AE53C" w14:textId="492C6270" w:rsidR="00360837" w:rsidRPr="00360837" w:rsidRDefault="00360837" w:rsidP="00360837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360837">
              <w:rPr>
                <w:rFonts w:ascii="Arial" w:hAnsi="Arial" w:cs="Arial"/>
                <w:sz w:val="20"/>
                <w:szCs w:val="20"/>
                <w:lang w:val="en-AU"/>
              </w:rPr>
              <w:t>Image new assets and deploy them to designated locations, ensuring proper configuration and functionality.</w:t>
            </w:r>
          </w:p>
          <w:p w14:paraId="33892E67" w14:textId="77777777" w:rsidR="00360837" w:rsidRPr="00360837" w:rsidRDefault="00360837" w:rsidP="00360837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360837">
              <w:rPr>
                <w:rFonts w:ascii="Arial" w:hAnsi="Arial" w:cs="Arial"/>
                <w:sz w:val="20"/>
                <w:szCs w:val="20"/>
                <w:lang w:val="en-AU"/>
              </w:rPr>
              <w:t>Conduct client site visits to install new assets and remove old assets, following established protocols and safety guidelines.</w:t>
            </w:r>
          </w:p>
          <w:p w14:paraId="30C5E5B5" w14:textId="35E4641F" w:rsidR="00360837" w:rsidRPr="00360837" w:rsidRDefault="00360837" w:rsidP="00360837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Follow detailed</w:t>
            </w:r>
            <w:r w:rsidRPr="00360837">
              <w:rPr>
                <w:rFonts w:ascii="Arial" w:hAnsi="Arial" w:cs="Arial"/>
                <w:sz w:val="20"/>
                <w:szCs w:val="20"/>
                <w:lang w:val="en-AU"/>
              </w:rPr>
              <w:t xml:space="preserve"> decommissioning procedures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for returned assets.</w:t>
            </w:r>
          </w:p>
          <w:p w14:paraId="330A24C0" w14:textId="77777777" w:rsidR="00360837" w:rsidRPr="00360837" w:rsidRDefault="00360837" w:rsidP="00360837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360837">
              <w:rPr>
                <w:rFonts w:ascii="Arial" w:hAnsi="Arial" w:cs="Arial"/>
                <w:sz w:val="20"/>
                <w:szCs w:val="20"/>
                <w:lang w:val="en-AU"/>
              </w:rPr>
              <w:t>Maintain accurate asset inventory records and update asset management systems accordingly.</w:t>
            </w:r>
          </w:p>
          <w:p w14:paraId="4FCC96DB" w14:textId="77777777" w:rsidR="002369E5" w:rsidRDefault="002369E5" w:rsidP="00686BCE">
            <w:pPr>
              <w:pStyle w:val="NoSpacing"/>
              <w:jc w:val="both"/>
              <w:rPr>
                <w:rStyle w:val="Arial10"/>
              </w:rPr>
            </w:pPr>
          </w:p>
          <w:p w14:paraId="7D3B9EA9" w14:textId="796B3860" w:rsidR="00686BCE" w:rsidRPr="00A41126" w:rsidRDefault="0077292E" w:rsidP="00686BCE">
            <w:pPr>
              <w:pStyle w:val="NoSpacing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Style w:val="Arial10"/>
              </w:rPr>
              <w:t>January 2022 - current</w:t>
            </w:r>
          </w:p>
          <w:p w14:paraId="7342C1B0" w14:textId="02134139" w:rsidR="00A554A5" w:rsidRDefault="0077292E" w:rsidP="00686BCE">
            <w:pPr>
              <w:pStyle w:val="NoSpacing"/>
              <w:jc w:val="both"/>
              <w:rPr>
                <w:rStyle w:val="Arial10Bold"/>
              </w:rPr>
            </w:pPr>
            <w:r>
              <w:rPr>
                <w:rStyle w:val="Arial10BOLDcapital"/>
              </w:rPr>
              <w:t>Corporal, fitter armament</w:t>
            </w:r>
            <w:r w:rsidR="00A554A5">
              <w:rPr>
                <w:rFonts w:ascii="Arial" w:hAnsi="Arial" w:cs="Arial"/>
                <w:szCs w:val="20"/>
              </w:rPr>
              <w:t xml:space="preserve"> </w:t>
            </w:r>
            <w:r w:rsidR="00A554A5" w:rsidRPr="00A554A5">
              <w:rPr>
                <w:rFonts w:ascii="Arial" w:hAnsi="Arial" w:cs="Arial"/>
                <w:b/>
                <w:bCs/>
                <w:szCs w:val="20"/>
              </w:rPr>
              <w:t>|</w:t>
            </w:r>
            <w:r w:rsidR="00A554A5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Style w:val="Arial10Bold"/>
              </w:rPr>
              <w:t>Australian Defence Force, Army</w:t>
            </w:r>
            <w:r w:rsidR="00A05B40">
              <w:rPr>
                <w:rStyle w:val="Arial10Bold"/>
              </w:rPr>
              <w:t xml:space="preserve"> (Townsville)</w:t>
            </w:r>
          </w:p>
          <w:p w14:paraId="3B2DDD86" w14:textId="77777777" w:rsidR="007C3F73" w:rsidRDefault="007C3F73" w:rsidP="00686BCE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0D665C" w14:textId="5F8CE4AE" w:rsidR="00686BCE" w:rsidRPr="0035602F" w:rsidRDefault="00686BCE" w:rsidP="00686BCE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602F">
              <w:rPr>
                <w:rFonts w:ascii="Arial" w:hAnsi="Arial" w:cs="Arial"/>
                <w:sz w:val="20"/>
                <w:szCs w:val="20"/>
              </w:rPr>
              <w:t>Key Achievements:</w:t>
            </w:r>
          </w:p>
          <w:p w14:paraId="141CC725" w14:textId="74CD335B" w:rsidR="00686BCE" w:rsidRPr="0035602F" w:rsidRDefault="00A5095D" w:rsidP="0072011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color w:val="808080"/>
                <w:sz w:val="20"/>
                <w:szCs w:val="20"/>
              </w:rPr>
            </w:pPr>
            <w:bookmarkStart w:id="0" w:name="_Hlk124692799"/>
            <w:r>
              <w:rPr>
                <w:rFonts w:ascii="Arial" w:hAnsi="Arial" w:cs="Arial"/>
                <w:sz w:val="20"/>
                <w:szCs w:val="20"/>
              </w:rPr>
              <w:t>As Section Commander, i</w:t>
            </w:r>
            <w:r w:rsidR="00EE0988" w:rsidRPr="0035602F">
              <w:rPr>
                <w:rFonts w:ascii="Arial" w:hAnsi="Arial" w:cs="Arial"/>
                <w:sz w:val="20"/>
                <w:szCs w:val="20"/>
              </w:rPr>
              <w:t xml:space="preserve">mproved workshop performance by developing junior employees and creating a strong </w:t>
            </w:r>
            <w:r w:rsidR="00720118" w:rsidRPr="0035602F">
              <w:rPr>
                <w:rFonts w:ascii="Arial" w:hAnsi="Arial" w:cs="Arial"/>
                <w:sz w:val="20"/>
                <w:szCs w:val="20"/>
              </w:rPr>
              <w:t xml:space="preserve">bond </w:t>
            </w:r>
            <w:r w:rsidR="00EE0988" w:rsidRPr="0035602F">
              <w:rPr>
                <w:rFonts w:ascii="Arial" w:hAnsi="Arial" w:cs="Arial"/>
                <w:sz w:val="20"/>
                <w:szCs w:val="20"/>
              </w:rPr>
              <w:t>between staff</w:t>
            </w:r>
            <w:r w:rsidR="00E24A6E" w:rsidRPr="0035602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2370CE71" w14:textId="15F86B2F" w:rsidR="00720118" w:rsidRPr="0035602F" w:rsidRDefault="000A3536" w:rsidP="0072011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Undertook </w:t>
            </w:r>
            <w:r w:rsidR="00720118" w:rsidRPr="0035602F">
              <w:rPr>
                <w:rFonts w:ascii="Arial" w:hAnsi="Arial" w:cs="Arial"/>
                <w:sz w:val="20"/>
                <w:szCs w:val="20"/>
              </w:rPr>
              <w:t>more technically challenging and administratively heavy tasks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</w:t>
            </w:r>
            <w:r w:rsidRPr="0035602F">
              <w:rPr>
                <w:rFonts w:ascii="Arial" w:hAnsi="Arial" w:cs="Arial"/>
                <w:sz w:val="20"/>
                <w:szCs w:val="20"/>
              </w:rPr>
              <w:t>cknowledged by management as the “go to” Corporal</w:t>
            </w:r>
            <w:r>
              <w:rPr>
                <w:rFonts w:ascii="Arial" w:hAnsi="Arial" w:cs="Arial"/>
                <w:sz w:val="20"/>
                <w:szCs w:val="20"/>
              </w:rPr>
              <w:t xml:space="preserve"> for this work</w:t>
            </w:r>
            <w:r w:rsidR="00E24A6E" w:rsidRPr="0035602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D536C5" w14:textId="06F09E47" w:rsidR="00E24A6E" w:rsidRPr="004B12A6" w:rsidRDefault="00720118" w:rsidP="0072011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35602F">
              <w:rPr>
                <w:rFonts w:ascii="Arial" w:hAnsi="Arial" w:cs="Arial"/>
                <w:sz w:val="20"/>
                <w:szCs w:val="20"/>
              </w:rPr>
              <w:t>Selected for internation</w:t>
            </w:r>
            <w:r w:rsidR="00BB152F" w:rsidRPr="0035602F">
              <w:rPr>
                <w:rFonts w:ascii="Arial" w:hAnsi="Arial" w:cs="Arial"/>
                <w:sz w:val="20"/>
                <w:szCs w:val="20"/>
              </w:rPr>
              <w:t>al</w:t>
            </w:r>
            <w:r w:rsidRPr="0035602F">
              <w:rPr>
                <w:rFonts w:ascii="Arial" w:hAnsi="Arial" w:cs="Arial"/>
                <w:sz w:val="20"/>
                <w:szCs w:val="20"/>
              </w:rPr>
              <w:t xml:space="preserve"> deployment </w:t>
            </w:r>
            <w:r w:rsidR="00704761" w:rsidRPr="0035602F">
              <w:rPr>
                <w:rFonts w:ascii="Arial" w:hAnsi="Arial" w:cs="Arial"/>
                <w:sz w:val="20"/>
                <w:szCs w:val="20"/>
              </w:rPr>
              <w:t xml:space="preserve">to The Philippines in 2021 </w:t>
            </w:r>
            <w:r w:rsidR="00AC7C08" w:rsidRPr="0035602F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2F3D24">
              <w:rPr>
                <w:rFonts w:ascii="Arial" w:hAnsi="Arial" w:cs="Arial"/>
                <w:sz w:val="20"/>
                <w:szCs w:val="20"/>
              </w:rPr>
              <w:t xml:space="preserve">three </w:t>
            </w:r>
            <w:r w:rsidR="00AC7C08" w:rsidRPr="0035602F">
              <w:rPr>
                <w:rFonts w:ascii="Arial" w:hAnsi="Arial" w:cs="Arial"/>
                <w:sz w:val="20"/>
                <w:szCs w:val="20"/>
              </w:rPr>
              <w:t xml:space="preserve">months, as </w:t>
            </w:r>
            <w:r w:rsidR="00704761" w:rsidRPr="0035602F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the sole maintainer </w:t>
            </w:r>
            <w:r w:rsidR="00E24A6E" w:rsidRPr="0035602F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of</w:t>
            </w:r>
            <w:r w:rsidR="00704761" w:rsidRPr="0035602F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weapon systems</w:t>
            </w:r>
            <w:r w:rsidR="00AC7C08" w:rsidRPr="0035602F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capability</w:t>
            </w:r>
            <w:r w:rsidR="00E24A6E" w:rsidRPr="0035602F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for </w:t>
            </w:r>
            <w:r w:rsidR="00E24A6E" w:rsidRPr="00943CE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the 3rd Battalion, The Royal Australian Regiment. </w:t>
            </w:r>
          </w:p>
          <w:bookmarkEnd w:id="0"/>
          <w:p w14:paraId="2787F98E" w14:textId="72A4CB73" w:rsidR="00686BCE" w:rsidRPr="0035602F" w:rsidRDefault="00686BCE" w:rsidP="00686BCE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602F">
              <w:rPr>
                <w:rFonts w:ascii="Arial" w:hAnsi="Arial" w:cs="Arial"/>
                <w:sz w:val="20"/>
                <w:szCs w:val="20"/>
              </w:rPr>
              <w:t>Duties:</w:t>
            </w:r>
          </w:p>
          <w:p w14:paraId="267D851E" w14:textId="715B4EBE" w:rsidR="00686BCE" w:rsidRPr="0035602F" w:rsidRDefault="0077292E" w:rsidP="00686BCE">
            <w:pPr>
              <w:pStyle w:val="NoSpacing"/>
              <w:numPr>
                <w:ilvl w:val="0"/>
                <w:numId w:val="29"/>
              </w:numPr>
              <w:jc w:val="both"/>
              <w:rPr>
                <w:rStyle w:val="Arial10"/>
                <w:rFonts w:cs="Arial"/>
                <w:szCs w:val="20"/>
              </w:rPr>
            </w:pPr>
            <w:r w:rsidRPr="0035602F">
              <w:rPr>
                <w:rStyle w:val="Arial10"/>
                <w:rFonts w:cs="Arial"/>
                <w:szCs w:val="20"/>
              </w:rPr>
              <w:t>Maintain, modify, repair, service and inspect Unit equipment</w:t>
            </w:r>
            <w:r w:rsidR="00720118" w:rsidRPr="0035602F">
              <w:rPr>
                <w:rStyle w:val="Arial10"/>
                <w:rFonts w:cs="Arial"/>
                <w:szCs w:val="20"/>
              </w:rPr>
              <w:t>, including weapons, engineering, materiel handling and petrol pumping equipment</w:t>
            </w:r>
            <w:r w:rsidRPr="0035602F">
              <w:rPr>
                <w:rStyle w:val="Arial10"/>
                <w:rFonts w:cs="Arial"/>
                <w:szCs w:val="20"/>
              </w:rPr>
              <w:t>.</w:t>
            </w:r>
          </w:p>
          <w:p w14:paraId="40DA77F7" w14:textId="17B16DB5" w:rsidR="0077292E" w:rsidRDefault="0077292E" w:rsidP="00686BCE">
            <w:pPr>
              <w:pStyle w:val="NoSpacing"/>
              <w:numPr>
                <w:ilvl w:val="0"/>
                <w:numId w:val="29"/>
              </w:numPr>
              <w:jc w:val="both"/>
              <w:rPr>
                <w:rStyle w:val="Arial10"/>
                <w:rFonts w:cs="Arial"/>
                <w:szCs w:val="20"/>
              </w:rPr>
            </w:pPr>
            <w:r w:rsidRPr="0035602F">
              <w:rPr>
                <w:rStyle w:val="Arial10"/>
                <w:rFonts w:cs="Arial"/>
                <w:szCs w:val="20"/>
              </w:rPr>
              <w:t xml:space="preserve">Manage the Equipment Work Group team </w:t>
            </w:r>
            <w:r w:rsidR="00235E95">
              <w:rPr>
                <w:rStyle w:val="Arial10"/>
                <w:rFonts w:cs="Arial"/>
                <w:szCs w:val="20"/>
              </w:rPr>
              <w:t xml:space="preserve">usually </w:t>
            </w:r>
            <w:r w:rsidRPr="0035602F">
              <w:rPr>
                <w:rStyle w:val="Arial10"/>
                <w:rFonts w:cs="Arial"/>
                <w:szCs w:val="20"/>
              </w:rPr>
              <w:t xml:space="preserve">comprising </w:t>
            </w:r>
            <w:r w:rsidR="00235E95">
              <w:rPr>
                <w:rStyle w:val="Arial10"/>
                <w:rFonts w:cs="Arial"/>
                <w:szCs w:val="20"/>
              </w:rPr>
              <w:t>four</w:t>
            </w:r>
            <w:r w:rsidRPr="0035602F">
              <w:rPr>
                <w:rStyle w:val="Arial10"/>
                <w:rFonts w:cs="Arial"/>
                <w:szCs w:val="20"/>
              </w:rPr>
              <w:t xml:space="preserve"> staff.</w:t>
            </w:r>
          </w:p>
          <w:p w14:paraId="4461AD0D" w14:textId="7238AD5A" w:rsidR="002369E5" w:rsidRPr="002369E5" w:rsidRDefault="002369E5" w:rsidP="002369E5">
            <w:pPr>
              <w:tabs>
                <w:tab w:val="left" w:pos="1320"/>
              </w:tabs>
            </w:pPr>
            <w:r>
              <w:tab/>
            </w:r>
          </w:p>
          <w:p w14:paraId="06800AA8" w14:textId="3D4B160E" w:rsidR="0077292E" w:rsidRPr="0035602F" w:rsidRDefault="0077292E" w:rsidP="00686BCE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602F">
              <w:rPr>
                <w:rFonts w:ascii="Arial" w:hAnsi="Arial" w:cs="Arial"/>
                <w:sz w:val="20"/>
                <w:szCs w:val="20"/>
              </w:rPr>
              <w:lastRenderedPageBreak/>
              <w:t>Allocate work and supervise its delivery, to ensure the Unit produces work efficiently and effectively.</w:t>
            </w:r>
          </w:p>
          <w:p w14:paraId="44A26CEA" w14:textId="582636A2" w:rsidR="0077292E" w:rsidRPr="00235E95" w:rsidRDefault="00235E95" w:rsidP="00686BCE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5E95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Mentor 10-15 Craftsmen and Lance Corporals, as needed</w:t>
            </w:r>
            <w:r w:rsidR="00894C6C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.</w:t>
            </w:r>
            <w:r w:rsidRPr="00235E95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7CB157B" w14:textId="1EE7FADA" w:rsidR="0077292E" w:rsidRPr="0035602F" w:rsidRDefault="0077292E" w:rsidP="00686BCE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602F">
              <w:rPr>
                <w:rFonts w:ascii="Arial" w:hAnsi="Arial" w:cs="Arial"/>
                <w:sz w:val="20"/>
                <w:szCs w:val="20"/>
              </w:rPr>
              <w:t>Provide technical advice and training to operators and commanders at all levels, as required.</w:t>
            </w:r>
          </w:p>
          <w:p w14:paraId="448F43C7" w14:textId="1DE2D2AE" w:rsidR="0077292E" w:rsidRPr="0035602F" w:rsidRDefault="0077292E" w:rsidP="00686BCE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602F">
              <w:rPr>
                <w:rFonts w:ascii="Arial" w:hAnsi="Arial" w:cs="Arial"/>
                <w:sz w:val="20"/>
                <w:szCs w:val="20"/>
              </w:rPr>
              <w:t>Assist conduct of technical assessments and investigations, as required.</w:t>
            </w:r>
          </w:p>
          <w:p w14:paraId="214794B7" w14:textId="77777777" w:rsidR="00686BCE" w:rsidRDefault="00686BCE" w:rsidP="00686BCE">
            <w:pPr>
              <w:pStyle w:val="NoSpacing"/>
              <w:jc w:val="both"/>
              <w:rPr>
                <w:rFonts w:ascii="Lato" w:hAnsi="Lato"/>
                <w:sz w:val="21"/>
                <w:szCs w:val="21"/>
              </w:rPr>
            </w:pPr>
          </w:p>
          <w:p w14:paraId="5220F4E4" w14:textId="0D5F5E96" w:rsidR="00103E4A" w:rsidRPr="00A41126" w:rsidRDefault="00E24A6E" w:rsidP="00103E4A">
            <w:pPr>
              <w:pStyle w:val="NoSpacing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Style w:val="Arial10"/>
              </w:rPr>
              <w:t>January 2021-January 2022</w:t>
            </w:r>
          </w:p>
          <w:p w14:paraId="555FA272" w14:textId="01F7A03E" w:rsidR="00103E4A" w:rsidRDefault="00E24A6E" w:rsidP="00103E4A">
            <w:pPr>
              <w:pStyle w:val="NoSpacing"/>
              <w:jc w:val="both"/>
              <w:rPr>
                <w:rStyle w:val="Arial10Bold"/>
              </w:rPr>
            </w:pPr>
            <w:r>
              <w:rPr>
                <w:rStyle w:val="Arial10BOLDcapital"/>
              </w:rPr>
              <w:t>lance corporal, fitter armament</w:t>
            </w:r>
            <w:r w:rsidR="00103E4A">
              <w:rPr>
                <w:rFonts w:ascii="Arial" w:hAnsi="Arial" w:cs="Arial"/>
                <w:szCs w:val="20"/>
              </w:rPr>
              <w:t xml:space="preserve"> </w:t>
            </w:r>
            <w:r w:rsidR="00103E4A" w:rsidRPr="00A554A5">
              <w:rPr>
                <w:rFonts w:ascii="Arial" w:hAnsi="Arial" w:cs="Arial"/>
                <w:b/>
                <w:bCs/>
                <w:szCs w:val="20"/>
              </w:rPr>
              <w:t>|</w:t>
            </w:r>
            <w:r w:rsidR="00103E4A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Style w:val="Arial10Bold"/>
              </w:rPr>
              <w:t>Australian Defence Force, Army</w:t>
            </w:r>
            <w:r w:rsidR="00A05B40">
              <w:rPr>
                <w:rStyle w:val="Arial10Bold"/>
              </w:rPr>
              <w:t xml:space="preserve"> (Sydney)</w:t>
            </w:r>
          </w:p>
          <w:p w14:paraId="24FA3F63" w14:textId="77777777" w:rsidR="0035602F" w:rsidRDefault="0035602F" w:rsidP="00103E4A">
            <w:pPr>
              <w:pStyle w:val="NoSpacing"/>
              <w:jc w:val="both"/>
              <w:rPr>
                <w:rFonts w:ascii="Arial" w:hAnsi="Arial" w:cs="Arial"/>
                <w:szCs w:val="20"/>
              </w:rPr>
            </w:pPr>
          </w:p>
          <w:p w14:paraId="50E7E487" w14:textId="77777777" w:rsidR="00103E4A" w:rsidRPr="00686BCE" w:rsidRDefault="00103E4A" w:rsidP="00103E4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6BCE">
              <w:rPr>
                <w:rFonts w:ascii="Arial" w:hAnsi="Arial" w:cs="Arial"/>
                <w:sz w:val="20"/>
                <w:szCs w:val="20"/>
              </w:rPr>
              <w:t>Key Achievements:</w:t>
            </w:r>
          </w:p>
          <w:p w14:paraId="6B36E535" w14:textId="3D01E28E" w:rsidR="00103E4A" w:rsidRPr="00EA0B61" w:rsidRDefault="003B3138" w:rsidP="00103E4A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808080"/>
              </w:rPr>
            </w:pPr>
            <w:r w:rsidRPr="003B3138">
              <w:rPr>
                <w:rFonts w:ascii="Arial" w:hAnsi="Arial" w:cs="Arial"/>
                <w:sz w:val="20"/>
              </w:rPr>
              <w:t xml:space="preserve">Completed course for promotion to Corporal and </w:t>
            </w:r>
            <w:r>
              <w:rPr>
                <w:rFonts w:ascii="Arial" w:hAnsi="Arial" w:cs="Arial"/>
                <w:sz w:val="20"/>
              </w:rPr>
              <w:t>a</w:t>
            </w:r>
            <w:r w:rsidRPr="003B3138">
              <w:rPr>
                <w:rFonts w:ascii="Arial" w:hAnsi="Arial" w:cs="Arial"/>
                <w:sz w:val="20"/>
              </w:rPr>
              <w:t>warded Student of Merit for project taking a design idea from conception to prototyping through to development of detailed design report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3C3CAF4E" w14:textId="5AFDDD78" w:rsidR="00EA0B61" w:rsidRPr="00686BCE" w:rsidRDefault="00943CE2" w:rsidP="00103E4A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808080"/>
              </w:rPr>
            </w:pPr>
            <w:r>
              <w:rPr>
                <w:rFonts w:ascii="Arial" w:hAnsi="Arial" w:cs="Arial"/>
                <w:sz w:val="20"/>
              </w:rPr>
              <w:t>Successfully m</w:t>
            </w:r>
            <w:r w:rsidR="007C3F73">
              <w:rPr>
                <w:rFonts w:ascii="Arial" w:hAnsi="Arial" w:cs="Arial"/>
                <w:sz w:val="20"/>
              </w:rPr>
              <w:t>anaged the workload and staff to achieve results in a qu</w:t>
            </w:r>
            <w:r w:rsidR="00EA0B61">
              <w:rPr>
                <w:rFonts w:ascii="Arial" w:hAnsi="Arial" w:cs="Arial"/>
                <w:sz w:val="20"/>
              </w:rPr>
              <w:t>ick pace</w:t>
            </w:r>
            <w:r w:rsidR="007C3F73">
              <w:rPr>
                <w:rFonts w:ascii="Arial" w:hAnsi="Arial" w:cs="Arial"/>
                <w:sz w:val="20"/>
              </w:rPr>
              <w:t>d environment with</w:t>
            </w:r>
            <w:r w:rsidR="00EA0B61">
              <w:rPr>
                <w:rFonts w:ascii="Arial" w:hAnsi="Arial" w:cs="Arial"/>
                <w:sz w:val="20"/>
              </w:rPr>
              <w:t xml:space="preserve"> constant short notice priority jobs</w:t>
            </w:r>
            <w:r w:rsidR="00894C6C">
              <w:rPr>
                <w:rFonts w:ascii="Arial" w:hAnsi="Arial" w:cs="Arial"/>
                <w:sz w:val="20"/>
              </w:rPr>
              <w:t>.</w:t>
            </w:r>
            <w:r w:rsidR="00EA0B61">
              <w:rPr>
                <w:rFonts w:ascii="Arial" w:hAnsi="Arial" w:cs="Arial"/>
                <w:sz w:val="20"/>
              </w:rPr>
              <w:t xml:space="preserve"> </w:t>
            </w:r>
          </w:p>
          <w:p w14:paraId="1D03FBC1" w14:textId="77777777" w:rsidR="00103E4A" w:rsidRPr="00686BCE" w:rsidRDefault="00103E4A" w:rsidP="00103E4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6BCE">
              <w:rPr>
                <w:rFonts w:ascii="Arial" w:hAnsi="Arial" w:cs="Arial"/>
                <w:sz w:val="20"/>
                <w:szCs w:val="20"/>
              </w:rPr>
              <w:t>Duties:</w:t>
            </w:r>
          </w:p>
          <w:p w14:paraId="47E09D12" w14:textId="77777777" w:rsidR="00CF7F01" w:rsidRPr="00CF7F01" w:rsidRDefault="00CF7F01" w:rsidP="00103E4A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Lato" w:hAnsi="Lato"/>
                <w:sz w:val="21"/>
                <w:szCs w:val="21"/>
              </w:rPr>
            </w:pPr>
            <w:r w:rsidRPr="00CF7F01">
              <w:rPr>
                <w:rFonts w:ascii="Arial" w:hAnsi="Arial" w:cs="Arial"/>
                <w:sz w:val="20"/>
                <w:szCs w:val="20"/>
              </w:rPr>
              <w:t>Maintain, modify, repair, service and inspect Unit equipment, including weapons, engineering, materiel handling and petrol pumping equipment.</w:t>
            </w:r>
          </w:p>
          <w:p w14:paraId="3E60CAE2" w14:textId="4114EE11" w:rsidR="00CF7F01" w:rsidRPr="00235E95" w:rsidRDefault="00CF7F01" w:rsidP="00A60208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Lato" w:hAnsi="Lato"/>
                <w:sz w:val="21"/>
                <w:szCs w:val="21"/>
              </w:rPr>
            </w:pPr>
            <w:r w:rsidRPr="00235E95">
              <w:rPr>
                <w:rFonts w:ascii="Arial" w:hAnsi="Arial" w:cs="Arial"/>
                <w:sz w:val="20"/>
                <w:szCs w:val="20"/>
              </w:rPr>
              <w:t>Manage the Equipment Work Group team</w:t>
            </w:r>
            <w:r w:rsidR="00894C6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E3212B6" w14:textId="32048458" w:rsidR="00CF7F01" w:rsidRPr="00CF7F01" w:rsidRDefault="00CF7F01" w:rsidP="00103E4A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Lato" w:hAnsi="Lato"/>
                <w:sz w:val="21"/>
                <w:szCs w:val="21"/>
              </w:rPr>
            </w:pPr>
            <w:r w:rsidRPr="00CF7F01">
              <w:rPr>
                <w:rFonts w:ascii="Arial" w:hAnsi="Arial" w:cs="Arial"/>
                <w:sz w:val="20"/>
                <w:szCs w:val="20"/>
              </w:rPr>
              <w:t>Provide technical advice and training to operators and commanders at all levels, as required.</w:t>
            </w:r>
          </w:p>
          <w:p w14:paraId="539FD1E0" w14:textId="77777777" w:rsidR="00894C6C" w:rsidRDefault="00894C6C" w:rsidP="00103E4A">
            <w:pPr>
              <w:pStyle w:val="NoSpacing"/>
              <w:jc w:val="both"/>
              <w:rPr>
                <w:rStyle w:val="Arial10"/>
              </w:rPr>
            </w:pPr>
          </w:p>
          <w:p w14:paraId="24B52F9F" w14:textId="1719CB7A" w:rsidR="00103E4A" w:rsidRPr="00A41126" w:rsidRDefault="00A05B40" w:rsidP="00103E4A">
            <w:pPr>
              <w:pStyle w:val="NoSpacing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Style w:val="Arial10"/>
              </w:rPr>
              <w:t>2015-2020</w:t>
            </w:r>
          </w:p>
          <w:p w14:paraId="55F0AE9E" w14:textId="3E20E87E" w:rsidR="00103E4A" w:rsidRDefault="00A05B40" w:rsidP="00103E4A">
            <w:pPr>
              <w:pStyle w:val="NoSpacing"/>
              <w:jc w:val="both"/>
              <w:rPr>
                <w:rStyle w:val="Arial10Bold"/>
              </w:rPr>
            </w:pPr>
            <w:r>
              <w:rPr>
                <w:rStyle w:val="Arial10BOLDcapital"/>
              </w:rPr>
              <w:t>craftsman</w:t>
            </w:r>
            <w:r w:rsidR="00103E4A">
              <w:rPr>
                <w:rFonts w:ascii="Arial" w:hAnsi="Arial" w:cs="Arial"/>
                <w:szCs w:val="20"/>
              </w:rPr>
              <w:t xml:space="preserve"> </w:t>
            </w:r>
            <w:r w:rsidR="00103E4A" w:rsidRPr="00A554A5">
              <w:rPr>
                <w:rFonts w:ascii="Arial" w:hAnsi="Arial" w:cs="Arial"/>
                <w:b/>
                <w:bCs/>
                <w:szCs w:val="20"/>
              </w:rPr>
              <w:t>|</w:t>
            </w:r>
            <w:r w:rsidR="00103E4A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Style w:val="Arial10Bold"/>
              </w:rPr>
              <w:t>Australian Defence Force, Army (Darwin and Sydney)</w:t>
            </w:r>
          </w:p>
          <w:p w14:paraId="0F83F022" w14:textId="77777777" w:rsidR="000B14EF" w:rsidRDefault="000B14EF" w:rsidP="00103E4A">
            <w:pPr>
              <w:pStyle w:val="NoSpacing"/>
              <w:jc w:val="both"/>
              <w:rPr>
                <w:rFonts w:ascii="Arial" w:hAnsi="Arial" w:cs="Arial"/>
                <w:szCs w:val="20"/>
              </w:rPr>
            </w:pPr>
          </w:p>
          <w:p w14:paraId="0D67C4A9" w14:textId="77777777" w:rsidR="00103E4A" w:rsidRPr="00686BCE" w:rsidRDefault="00103E4A" w:rsidP="00103E4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6BCE">
              <w:rPr>
                <w:rFonts w:ascii="Arial" w:hAnsi="Arial" w:cs="Arial"/>
                <w:sz w:val="20"/>
                <w:szCs w:val="20"/>
              </w:rPr>
              <w:t>Key Achievements:</w:t>
            </w:r>
          </w:p>
          <w:p w14:paraId="79BC1DF1" w14:textId="4D0AD039" w:rsidR="00103E4A" w:rsidRPr="00894C6C" w:rsidRDefault="00A05B40" w:rsidP="00103E4A">
            <w:pPr>
              <w:pStyle w:val="NoSpacing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5B40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 xml:space="preserve">Selected to work with the Special Operations Engineer Regiment in Sydney </w:t>
            </w:r>
            <w:r w:rsidR="007C3F73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on</w:t>
            </w:r>
            <w:r w:rsidRPr="00A05B40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 xml:space="preserve"> a much wider range of specialist equipment and weapon systems</w:t>
            </w:r>
            <w:r w:rsidR="00894C6C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.</w:t>
            </w:r>
          </w:p>
          <w:p w14:paraId="32E2FFB6" w14:textId="1957A7DC" w:rsidR="00894C6C" w:rsidRPr="00894C6C" w:rsidRDefault="00894C6C" w:rsidP="00103E4A">
            <w:pPr>
              <w:pStyle w:val="NoSpacing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4C6C">
              <w:rPr>
                <w:rFonts w:ascii="Arial" w:hAnsi="Arial" w:cs="Arial"/>
                <w:sz w:val="20"/>
                <w:szCs w:val="20"/>
              </w:rPr>
              <w:t>Completed two SolidWorks computer-aided design courses which enabled the workshop to plan and execute fabrication tasks to a much higher standard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D599DE" w14:textId="77777777" w:rsidR="00103E4A" w:rsidRPr="00A05B40" w:rsidRDefault="00103E4A" w:rsidP="00103E4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5B40">
              <w:rPr>
                <w:rFonts w:ascii="Arial" w:hAnsi="Arial" w:cs="Arial"/>
                <w:sz w:val="20"/>
                <w:szCs w:val="20"/>
              </w:rPr>
              <w:t>Duties:</w:t>
            </w:r>
          </w:p>
          <w:p w14:paraId="4791F90F" w14:textId="77777777" w:rsidR="00894C6C" w:rsidRPr="00894C6C" w:rsidRDefault="00894C6C" w:rsidP="00103E4A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M</w:t>
            </w:r>
            <w:r w:rsidR="00A05B40" w:rsidRPr="00A05B40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aintain and repair the typical Army weapon systems (such as the 9mm pistol and the F88 Rifle), small engine equipment (such as chainsaws)</w:t>
            </w:r>
            <w:r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.</w:t>
            </w:r>
          </w:p>
          <w:p w14:paraId="5D7CA21A" w14:textId="669ECC42" w:rsidR="00103E4A" w:rsidRPr="00A05B40" w:rsidRDefault="00894C6C" w:rsidP="00103E4A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 xml:space="preserve">Undertake </w:t>
            </w:r>
            <w:r w:rsidR="00EA7889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 xml:space="preserve">a wide range of </w:t>
            </w:r>
            <w:r w:rsidR="00A05B40" w:rsidRPr="00A05B40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 xml:space="preserve">fabrication </w:t>
            </w:r>
            <w:r w:rsidR="00B74524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projects, including unique prototypes</w:t>
            </w:r>
            <w:r w:rsidR="00A05B40" w:rsidRPr="00A05B40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.</w:t>
            </w:r>
          </w:p>
          <w:p w14:paraId="4E069742" w14:textId="6A51ACA2" w:rsidR="00A05B40" w:rsidRPr="00235E95" w:rsidRDefault="00A05B40" w:rsidP="00103E4A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5B40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After posting to Sydney, maintained a broad range of more specialized equipment</w:t>
            </w:r>
            <w:r w:rsidR="00BE0CF3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 xml:space="preserve"> such as Special Forces weapon systems and Explosive Ordinance Disposal equi</w:t>
            </w:r>
            <w:r w:rsidR="00B70DD0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pment</w:t>
            </w:r>
            <w:r w:rsidR="00894C6C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.</w:t>
            </w:r>
          </w:p>
          <w:p w14:paraId="0DFEBF6D" w14:textId="01027D16" w:rsidR="00235E95" w:rsidRDefault="00235E95" w:rsidP="00235E95">
            <w:pPr>
              <w:pStyle w:val="NoSpacing"/>
              <w:jc w:val="both"/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</w:pPr>
          </w:p>
          <w:p w14:paraId="3EC5C092" w14:textId="77777777" w:rsidR="000B14EF" w:rsidRDefault="000B14EF" w:rsidP="00235E95">
            <w:pPr>
              <w:pStyle w:val="NoSpacing"/>
              <w:jc w:val="both"/>
              <w:rPr>
                <w:rStyle w:val="Arial10"/>
              </w:rPr>
            </w:pPr>
          </w:p>
          <w:p w14:paraId="342253F9" w14:textId="53A01155" w:rsidR="00235E95" w:rsidRPr="00A41126" w:rsidRDefault="00235E95" w:rsidP="00235E95">
            <w:pPr>
              <w:pStyle w:val="NoSpacing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Style w:val="Arial10"/>
              </w:rPr>
              <w:t>2012-2015</w:t>
            </w:r>
          </w:p>
          <w:p w14:paraId="23FC5977" w14:textId="11D96770" w:rsidR="00235E95" w:rsidRDefault="00BF0F76" w:rsidP="00235E95">
            <w:pPr>
              <w:pStyle w:val="NoSpacing"/>
              <w:jc w:val="both"/>
              <w:rPr>
                <w:rStyle w:val="Arial10Bold"/>
              </w:rPr>
            </w:pPr>
            <w:r>
              <w:rPr>
                <w:rStyle w:val="Arial10BOLDcapital"/>
              </w:rPr>
              <w:t>recruit/trainee</w:t>
            </w:r>
            <w:r w:rsidR="00235E95">
              <w:rPr>
                <w:rFonts w:ascii="Arial" w:hAnsi="Arial" w:cs="Arial"/>
                <w:szCs w:val="20"/>
              </w:rPr>
              <w:t xml:space="preserve"> </w:t>
            </w:r>
            <w:r w:rsidR="00235E95" w:rsidRPr="00A554A5">
              <w:rPr>
                <w:rFonts w:ascii="Arial" w:hAnsi="Arial" w:cs="Arial"/>
                <w:b/>
                <w:bCs/>
                <w:szCs w:val="20"/>
              </w:rPr>
              <w:t>|</w:t>
            </w:r>
            <w:r w:rsidR="00235E95">
              <w:rPr>
                <w:rFonts w:ascii="Arial" w:hAnsi="Arial" w:cs="Arial"/>
                <w:szCs w:val="20"/>
              </w:rPr>
              <w:t xml:space="preserve"> </w:t>
            </w:r>
            <w:r w:rsidR="00235E95">
              <w:rPr>
                <w:rStyle w:val="Arial10Bold"/>
              </w:rPr>
              <w:t>Australian Defence Force, Army (Darwin and Sydney)</w:t>
            </w:r>
          </w:p>
          <w:p w14:paraId="22C05830" w14:textId="77777777" w:rsidR="00235E95" w:rsidRPr="00A05B40" w:rsidRDefault="00235E95" w:rsidP="00235E95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5B40">
              <w:rPr>
                <w:rFonts w:ascii="Arial" w:hAnsi="Arial" w:cs="Arial"/>
                <w:sz w:val="20"/>
                <w:szCs w:val="20"/>
              </w:rPr>
              <w:t>Duties:</w:t>
            </w:r>
          </w:p>
          <w:p w14:paraId="16784C5A" w14:textId="289C20F4" w:rsidR="00BF0F76" w:rsidRPr="00BF0F76" w:rsidRDefault="00BF0F76" w:rsidP="00235E95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0F76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80 days of Initial Military Training at Kapooka, NSW</w:t>
            </w:r>
            <w: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  <w:p w14:paraId="40993D2C" w14:textId="55A27DC6" w:rsidR="00BF0F76" w:rsidRPr="00BF0F76" w:rsidRDefault="00BF0F76" w:rsidP="00235E95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0F76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Learned trade and passed theory and practical assessments at ASEME (Army School of Electrical and Mechanical Engineers) in Bonegilla, Vic. </w:t>
            </w:r>
          </w:p>
          <w:p w14:paraId="35A51898" w14:textId="36ED19D8" w:rsidR="002369E5" w:rsidRPr="002369E5" w:rsidRDefault="00BF0F76" w:rsidP="002369E5">
            <w:pPr>
              <w:pStyle w:val="ListParagraph"/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From 2014, o</w:t>
            </w:r>
            <w:r w:rsidRPr="00BF0F76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 the job training in Darwin as an assistant tradesman, in a different workshop each month to get a feel for different workshop environments and equipment</w:t>
            </w:r>
            <w: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  <w:p w14:paraId="4182853D" w14:textId="77777777" w:rsidR="00913326" w:rsidRDefault="00913326" w:rsidP="00913326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14:paraId="473E5944" w14:textId="77777777" w:rsidR="002B35C5" w:rsidRPr="004B5FE6" w:rsidRDefault="004B5FE6" w:rsidP="00A71616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</w:p>
        </w:tc>
      </w:tr>
    </w:tbl>
    <w:p w14:paraId="1D6ED4B0" w14:textId="62A2CCE8" w:rsidR="002369E5" w:rsidRPr="002369E5" w:rsidRDefault="002369E5" w:rsidP="002369E5">
      <w:pPr>
        <w:tabs>
          <w:tab w:val="left" w:pos="4455"/>
        </w:tabs>
        <w:rPr>
          <w:rFonts w:ascii="Arial" w:hAnsi="Arial" w:cs="Arial"/>
          <w:sz w:val="20"/>
          <w:szCs w:val="20"/>
        </w:rPr>
      </w:pPr>
    </w:p>
    <w:sectPr w:rsidR="002369E5" w:rsidRPr="002369E5" w:rsidSect="002A4991">
      <w:headerReference w:type="default" r:id="rId9"/>
      <w:pgSz w:w="11906" w:h="16838"/>
      <w:pgMar w:top="3119" w:right="284" w:bottom="851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BEAFF" w14:textId="77777777" w:rsidR="00883DDE" w:rsidRDefault="00883DDE" w:rsidP="002A4991">
      <w:r>
        <w:separator/>
      </w:r>
    </w:p>
  </w:endnote>
  <w:endnote w:type="continuationSeparator" w:id="0">
    <w:p w14:paraId="7DA35013" w14:textId="77777777" w:rsidR="00883DDE" w:rsidRDefault="00883DDE" w:rsidP="002A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Regular">
    <w:altName w:val="Calibri"/>
    <w:charset w:val="00"/>
    <w:family w:val="auto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8A8CE" w14:textId="77777777" w:rsidR="00883DDE" w:rsidRDefault="00883DDE" w:rsidP="002A4991">
      <w:r>
        <w:separator/>
      </w:r>
    </w:p>
  </w:footnote>
  <w:footnote w:type="continuationSeparator" w:id="0">
    <w:p w14:paraId="4AFFD05E" w14:textId="77777777" w:rsidR="00883DDE" w:rsidRDefault="00883DDE" w:rsidP="002A4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ED01" w14:textId="232AA4D1" w:rsidR="00657DFA" w:rsidRPr="00C0241D" w:rsidRDefault="00D80A8C" w:rsidP="005029A4">
    <w:pPr>
      <w:tabs>
        <w:tab w:val="left" w:pos="4605"/>
      </w:tabs>
      <w:rPr>
        <w:rFonts w:ascii="Arial" w:hAnsi="Arial" w:cs="Arial"/>
        <w:sz w:val="21"/>
        <w:szCs w:val="21"/>
      </w:rPr>
    </w:pPr>
    <w:r w:rsidRPr="00C0241D">
      <w:rPr>
        <w:rFonts w:ascii="Arial" w:hAnsi="Arial" w:cs="Arial"/>
        <w:b/>
        <w:bCs/>
        <w:noProof/>
        <w:spacing w:val="-50"/>
        <w:lang w:val="en-AU" w:eastAsia="en-A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216" wp14:editId="31454038">
              <wp:simplePos x="0" y="0"/>
              <wp:positionH relativeFrom="margin">
                <wp:align>left</wp:align>
              </wp:positionH>
              <wp:positionV relativeFrom="paragraph">
                <wp:posOffset>-269240</wp:posOffset>
              </wp:positionV>
              <wp:extent cx="2152650" cy="1581150"/>
              <wp:effectExtent l="0" t="0" r="0" b="0"/>
              <wp:wrapNone/>
              <wp:docPr id="1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0" cy="158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530089" w14:textId="7DEE99F2" w:rsidR="00657DFA" w:rsidRPr="00C0241D" w:rsidRDefault="00B67843" w:rsidP="00330AF9">
                          <w:pPr>
                            <w:jc w:val="center"/>
                            <w:rPr>
                              <w:rFonts w:ascii="Arial" w:hAnsi="Arial" w:cs="Arial"/>
                              <w:lang w:val="en-AU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594C2DD" wp14:editId="77046C20">
                                <wp:extent cx="923290" cy="1489710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23290" cy="14897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5721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0;margin-top:-21.2pt;width:169.5pt;height:124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" filled="f" stroked="f">
              <v:textbox>
                <w:txbxContent>
                  <w:p w14:paraId="4E530089" w14:textId="7DEE99F2" w:rsidR="00657DFA" w:rsidRPr="00C0241D" w:rsidRDefault="00B67843" w:rsidP="00330AF9">
                    <w:pPr>
                      <w:jc w:val="center"/>
                      <w:rPr>
                        <w:rFonts w:ascii="Arial" w:hAnsi="Arial" w:cs="Arial"/>
                        <w:lang w:val="en-AU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594C2DD" wp14:editId="77046C20">
                          <wp:extent cx="923290" cy="1489710"/>
                          <wp:effectExtent l="0" t="0" r="0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23290" cy="14897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57DFA" w:rsidRPr="00C0241D">
      <w:rPr>
        <w:rFonts w:ascii="Arial" w:hAnsi="Arial" w:cs="Arial"/>
        <w:b/>
        <w:bCs/>
        <w:noProof/>
        <w:spacing w:val="-50"/>
        <w:lang w:val="en-AU"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DD623C" wp14:editId="6A0E3EAF">
              <wp:simplePos x="0" y="0"/>
              <wp:positionH relativeFrom="column">
                <wp:posOffset>-667228</wp:posOffset>
              </wp:positionH>
              <wp:positionV relativeFrom="paragraph">
                <wp:posOffset>54487</wp:posOffset>
              </wp:positionV>
              <wp:extent cx="1981200" cy="1341912"/>
              <wp:effectExtent l="0" t="0" r="0" b="0"/>
              <wp:wrapNone/>
              <wp:docPr id="311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1200" cy="13419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C124BD" w14:textId="77777777" w:rsidR="00657DFA" w:rsidRPr="00705FCA" w:rsidRDefault="00657DFA" w:rsidP="002A4991">
                          <w:pPr>
                            <w:jc w:val="center"/>
                            <w:rPr>
                              <w:rFonts w:ascii="Lato Regular" w:hAnsi="Lato Regular"/>
                              <w:color w:val="404040" w:themeColor="text1" w:themeTint="BF"/>
                              <w:sz w:val="246"/>
                              <w:szCs w:val="210"/>
                            </w:rPr>
                          </w:pPr>
                          <w:r w:rsidRPr="00624776">
                            <w:rPr>
                              <w:rFonts w:ascii="Lato Regular" w:hAnsi="Lato Regular"/>
                              <w:color w:val="404040" w:themeColor="text1" w:themeTint="BF"/>
                              <w:sz w:val="280"/>
                              <w:szCs w:val="210"/>
                            </w:rPr>
                            <w:t>B</w:t>
                          </w:r>
                          <w:r w:rsidRPr="00F600CE">
                            <w:rPr>
                              <w:rFonts w:ascii="Lato Regular" w:hAnsi="Lato Regular"/>
                              <w:noProof/>
                              <w:color w:val="404040" w:themeColor="text1" w:themeTint="BF"/>
                              <w:sz w:val="254"/>
                              <w:szCs w:val="210"/>
                              <w:lang w:val="en-AU" w:eastAsia="en-AU"/>
                            </w:rPr>
                            <w:drawing>
                              <wp:inline distT="0" distB="0" distL="0" distR="0" wp14:anchorId="52B27069" wp14:editId="228F5A5E">
                                <wp:extent cx="1647825" cy="9525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78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600CE">
                            <w:rPr>
                              <w:rFonts w:ascii="Lato Regular" w:hAnsi="Lato Regular"/>
                              <w:noProof/>
                              <w:color w:val="404040" w:themeColor="text1" w:themeTint="BF"/>
                              <w:sz w:val="254"/>
                              <w:szCs w:val="210"/>
                              <w:lang w:val="en-AU" w:eastAsia="en-AU"/>
                            </w:rPr>
                            <w:drawing>
                              <wp:inline distT="0" distB="0" distL="0" distR="0" wp14:anchorId="708A830A" wp14:editId="0CD20DFF">
                                <wp:extent cx="1647825" cy="9525"/>
                                <wp:effectExtent l="0" t="0" r="0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78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600CE">
                            <w:rPr>
                              <w:rFonts w:ascii="Lato Regular" w:hAnsi="Lato Regular"/>
                              <w:noProof/>
                              <w:color w:val="404040" w:themeColor="text1" w:themeTint="BF"/>
                              <w:sz w:val="254"/>
                              <w:szCs w:val="210"/>
                              <w:lang w:val="en-AU" w:eastAsia="en-AU"/>
                            </w:rPr>
                            <w:drawing>
                              <wp:inline distT="0" distB="0" distL="0" distR="0" wp14:anchorId="716FB0BF" wp14:editId="64DC89AB">
                                <wp:extent cx="1647825" cy="9525"/>
                                <wp:effectExtent l="0" t="0" r="0" b="0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78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600CE">
                            <w:rPr>
                              <w:rFonts w:ascii="Lato Regular" w:hAnsi="Lato Regular"/>
                              <w:noProof/>
                              <w:color w:val="404040" w:themeColor="text1" w:themeTint="BF"/>
                              <w:sz w:val="254"/>
                              <w:szCs w:val="210"/>
                              <w:lang w:val="en-AU" w:eastAsia="en-AU"/>
                            </w:rPr>
                            <w:drawing>
                              <wp:inline distT="0" distB="0" distL="0" distR="0" wp14:anchorId="7B9A4FBE" wp14:editId="69F21811">
                                <wp:extent cx="1647825" cy="9525"/>
                                <wp:effectExtent l="0" t="0" r="0" b="0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78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9AB4764" w14:textId="77777777" w:rsidR="00657DFA" w:rsidRPr="00804C9C" w:rsidRDefault="00657DFA" w:rsidP="002A4991">
                          <w:pPr>
                            <w:rPr>
                              <w:rFonts w:ascii="Lato Regular" w:hAnsi="Lato Regul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DD623C" id="_x0000_s1027" type="#_x0000_t202" style="position:absolute;margin-left:-52.55pt;margin-top:4.3pt;width:156pt;height:10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" filled="f" stroked="f">
              <v:textbox>
                <w:txbxContent>
                  <w:p w14:paraId="31C124BD" w14:textId="77777777" w:rsidR="00657DFA" w:rsidRPr="00705FCA" w:rsidRDefault="00657DFA" w:rsidP="002A4991">
                    <w:pPr>
                      <w:jc w:val="center"/>
                      <w:rPr>
                        <w:rFonts w:ascii="Lato Regular" w:hAnsi="Lato Regular"/>
                        <w:color w:val="404040" w:themeColor="text1" w:themeTint="BF"/>
                        <w:sz w:val="246"/>
                        <w:szCs w:val="210"/>
                      </w:rPr>
                    </w:pPr>
                    <w:r w:rsidRPr="00624776">
                      <w:rPr>
                        <w:rFonts w:ascii="Lato Regular" w:hAnsi="Lato Regular"/>
                        <w:color w:val="404040" w:themeColor="text1" w:themeTint="BF"/>
                        <w:sz w:val="280"/>
                        <w:szCs w:val="210"/>
                      </w:rPr>
                      <w:t>B</w:t>
                    </w:r>
                    <w:r w:rsidRPr="00F600CE">
                      <w:rPr>
                        <w:rFonts w:ascii="Lato Regular" w:hAnsi="Lato Regular"/>
                        <w:noProof/>
                        <w:color w:val="404040" w:themeColor="text1" w:themeTint="BF"/>
                        <w:sz w:val="254"/>
                        <w:szCs w:val="210"/>
                        <w:lang w:val="en-AU" w:eastAsia="en-AU"/>
                      </w:rPr>
                      <w:drawing>
                        <wp:inline distT="0" distB="0" distL="0" distR="0" wp14:anchorId="52B27069" wp14:editId="228F5A5E">
                          <wp:extent cx="1647825" cy="9525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478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600CE">
                      <w:rPr>
                        <w:rFonts w:ascii="Lato Regular" w:hAnsi="Lato Regular"/>
                        <w:noProof/>
                        <w:color w:val="404040" w:themeColor="text1" w:themeTint="BF"/>
                        <w:sz w:val="254"/>
                        <w:szCs w:val="210"/>
                        <w:lang w:val="en-AU" w:eastAsia="en-AU"/>
                      </w:rPr>
                      <w:drawing>
                        <wp:inline distT="0" distB="0" distL="0" distR="0" wp14:anchorId="708A830A" wp14:editId="0CD20DFF">
                          <wp:extent cx="1647825" cy="9525"/>
                          <wp:effectExtent l="0" t="0" r="0" b="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478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600CE">
                      <w:rPr>
                        <w:rFonts w:ascii="Lato Regular" w:hAnsi="Lato Regular"/>
                        <w:noProof/>
                        <w:color w:val="404040" w:themeColor="text1" w:themeTint="BF"/>
                        <w:sz w:val="254"/>
                        <w:szCs w:val="210"/>
                        <w:lang w:val="en-AU" w:eastAsia="en-AU"/>
                      </w:rPr>
                      <w:drawing>
                        <wp:inline distT="0" distB="0" distL="0" distR="0" wp14:anchorId="716FB0BF" wp14:editId="64DC89AB">
                          <wp:extent cx="1647825" cy="9525"/>
                          <wp:effectExtent l="0" t="0" r="0" b="0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478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600CE">
                      <w:rPr>
                        <w:rFonts w:ascii="Lato Regular" w:hAnsi="Lato Regular"/>
                        <w:noProof/>
                        <w:color w:val="404040" w:themeColor="text1" w:themeTint="BF"/>
                        <w:sz w:val="254"/>
                        <w:szCs w:val="210"/>
                        <w:lang w:val="en-AU" w:eastAsia="en-AU"/>
                      </w:rPr>
                      <w:drawing>
                        <wp:inline distT="0" distB="0" distL="0" distR="0" wp14:anchorId="7B9A4FBE" wp14:editId="69F21811">
                          <wp:extent cx="1647825" cy="9525"/>
                          <wp:effectExtent l="0" t="0" r="0" b="0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478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9AB4764" w14:textId="77777777" w:rsidR="00657DFA" w:rsidRPr="00804C9C" w:rsidRDefault="00657DFA" w:rsidP="002A4991">
                    <w:pPr>
                      <w:rPr>
                        <w:rFonts w:ascii="Lato Regular" w:hAnsi="Lato Regular"/>
                      </w:rPr>
                    </w:pPr>
                  </w:p>
                </w:txbxContent>
              </v:textbox>
            </v:shape>
          </w:pict>
        </mc:Fallback>
      </mc:AlternateContent>
    </w:r>
    <w:r w:rsidR="00657DFA" w:rsidRPr="00C0241D">
      <w:rPr>
        <w:rFonts w:ascii="Arial" w:hAnsi="Arial" w:cs="Arial"/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87A3D4" wp14:editId="51A4D734">
              <wp:simplePos x="0" y="0"/>
              <wp:positionH relativeFrom="margin">
                <wp:align>left</wp:align>
              </wp:positionH>
              <wp:positionV relativeFrom="paragraph">
                <wp:posOffset>-269240</wp:posOffset>
              </wp:positionV>
              <wp:extent cx="2152650" cy="10306050"/>
              <wp:effectExtent l="0" t="0" r="9525" b="0"/>
              <wp:wrapNone/>
              <wp:docPr id="17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52650" cy="103060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7DD7A7" id="Rectangle 49" o:spid="_x0000_s1026" style="position:absolute;margin-left:0;margin-top:-21.2pt;width:169.5pt;height:811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" fillcolor="#d9e2f3 [660]" stroked="f" strokeweight=".5pt">
              <w10:wrap anchorx="margin"/>
            </v:rect>
          </w:pict>
        </mc:Fallback>
      </mc:AlternateContent>
    </w:r>
    <w:r w:rsidR="00657DFA" w:rsidRPr="00C0241D">
      <w:rPr>
        <w:rFonts w:ascii="Arial" w:hAnsi="Arial" w:cs="Arial"/>
        <w:b/>
        <w:bCs/>
        <w:noProof/>
        <w:spacing w:val="-50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E0C1E7" wp14:editId="387B96DB">
              <wp:simplePos x="0" y="0"/>
              <wp:positionH relativeFrom="page">
                <wp:align>left</wp:align>
              </wp:positionH>
              <wp:positionV relativeFrom="paragraph">
                <wp:posOffset>-442595</wp:posOffset>
              </wp:positionV>
              <wp:extent cx="8791575" cy="1793240"/>
              <wp:effectExtent l="0" t="0" r="9525" b="0"/>
              <wp:wrapNone/>
              <wp:docPr id="31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1575" cy="17932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B6BF50" w14:textId="0DEE8915" w:rsidR="00657DFA" w:rsidRPr="00493E46" w:rsidRDefault="00657DFA" w:rsidP="007746E1">
                          <w:pPr>
                            <w:spacing w:before="120"/>
                            <w:rPr>
                              <w:rFonts w:ascii="Arial" w:hAnsi="Arial" w:cs="Arial"/>
                              <w:color w:val="FFFFFF" w:themeColor="background1"/>
                              <w:spacing w:val="60"/>
                              <w:sz w:val="60"/>
                              <w:szCs w:val="44"/>
                              <w:lang w:val="en-AU"/>
                            </w:rPr>
                          </w:pPr>
                          <w:r w:rsidRPr="00C0241D">
                            <w:rPr>
                              <w:rFonts w:ascii="Arial" w:hAnsi="Arial" w:cs="Arial"/>
                              <w:color w:val="FFFFFF" w:themeColor="background1"/>
                              <w:spacing w:val="60"/>
                              <w:sz w:val="58"/>
                              <w:szCs w:val="40"/>
                              <w:lang w:val="en-AU"/>
                            </w:rPr>
                            <w:t xml:space="preserve">                  </w:t>
                          </w:r>
                          <w:r w:rsidR="005029A4">
                            <w:rPr>
                              <w:rFonts w:ascii="Arial" w:hAnsi="Arial" w:cs="Arial"/>
                              <w:color w:val="FFFFFF" w:themeColor="background1"/>
                              <w:spacing w:val="60"/>
                              <w:sz w:val="58"/>
                              <w:szCs w:val="40"/>
                              <w:lang w:val="en-AU"/>
                            </w:rPr>
                            <w:t>BRANDON MARUNA</w:t>
                          </w:r>
                          <w:r w:rsidR="00D80A8C" w:rsidRPr="00493E46">
                            <w:rPr>
                              <w:rFonts w:ascii="Arial" w:hAnsi="Arial" w:cs="Arial"/>
                              <w:color w:val="FFFFFF" w:themeColor="background1"/>
                              <w:spacing w:val="60"/>
                              <w:sz w:val="58"/>
                              <w:szCs w:val="40"/>
                              <w:lang w:val="en-AU"/>
                            </w:rPr>
                            <w:t xml:space="preserve"> </w:t>
                          </w:r>
                        </w:p>
                        <w:p w14:paraId="5956428F" w14:textId="13C54175" w:rsidR="00530DD4" w:rsidRPr="00530DD4" w:rsidRDefault="00657DFA" w:rsidP="00455071">
                          <w:pPr>
                            <w:spacing w:before="120"/>
                            <w:rPr>
                              <w:rFonts w:ascii="Arial" w:hAnsi="Arial" w:cs="Arial"/>
                              <w:color w:val="FFFFFF" w:themeColor="background1"/>
                              <w:spacing w:val="60"/>
                              <w:sz w:val="27"/>
                              <w:szCs w:val="27"/>
                              <w:lang w:val="en-AU"/>
                            </w:rPr>
                          </w:pPr>
                          <w:r w:rsidRPr="00215DB6">
                            <w:rPr>
                              <w:rFonts w:ascii="Arial" w:hAnsi="Arial" w:cs="Arial"/>
                              <w:color w:val="FFFFFF" w:themeColor="background1"/>
                              <w:spacing w:val="60"/>
                              <w:sz w:val="19"/>
                              <w:szCs w:val="20"/>
                              <w:lang w:val="en-AU"/>
                            </w:rPr>
                            <w:t xml:space="preserve">                                 </w:t>
                          </w:r>
                          <w:r w:rsidR="00096300" w:rsidRPr="00215DB6">
                            <w:rPr>
                              <w:rFonts w:ascii="Arial" w:hAnsi="Arial" w:cs="Arial"/>
                              <w:color w:val="FFFFFF" w:themeColor="background1"/>
                              <w:spacing w:val="60"/>
                              <w:sz w:val="19"/>
                              <w:szCs w:val="20"/>
                              <w:lang w:val="en-AU"/>
                            </w:rPr>
                            <w:t xml:space="preserve"> </w:t>
                          </w:r>
                          <w:r w:rsidRPr="00215DB6">
                            <w:rPr>
                              <w:rFonts w:ascii="Arial" w:hAnsi="Arial" w:cs="Arial"/>
                              <w:color w:val="FFFFFF" w:themeColor="background1"/>
                              <w:spacing w:val="60"/>
                              <w:sz w:val="19"/>
                              <w:szCs w:val="20"/>
                              <w:lang w:val="en-AU"/>
                            </w:rPr>
                            <w:t xml:space="preserve"> </w:t>
                          </w:r>
                          <w:r w:rsidR="00A940C0" w:rsidRPr="00215DB6">
                            <w:rPr>
                              <w:rFonts w:ascii="Arial" w:hAnsi="Arial" w:cs="Arial"/>
                              <w:color w:val="FFFFFF" w:themeColor="background1"/>
                              <w:spacing w:val="60"/>
                              <w:sz w:val="19"/>
                              <w:szCs w:val="20"/>
                              <w:lang w:val="en-AU"/>
                            </w:rPr>
                            <w:t xml:space="preserve"> </w:t>
                          </w:r>
                          <w:r w:rsidR="00970222">
                            <w:rPr>
                              <w:rFonts w:ascii="Arial" w:hAnsi="Arial" w:cs="Arial"/>
                              <w:color w:val="FFFFFF" w:themeColor="background1"/>
                              <w:spacing w:val="60"/>
                              <w:sz w:val="27"/>
                              <w:szCs w:val="27"/>
                              <w:lang w:val="en-AU"/>
                            </w:rPr>
                            <w:t>Desktop Engineer</w:t>
                          </w:r>
                        </w:p>
                        <w:p w14:paraId="6DE4DD25" w14:textId="2053B099" w:rsidR="00657DFA" w:rsidRPr="00C0241D" w:rsidRDefault="00657DFA" w:rsidP="006945CC">
                          <w:pPr>
                            <w:spacing w:before="120"/>
                            <w:ind w:left="3600"/>
                            <w:rPr>
                              <w:rFonts w:ascii="Arial" w:hAnsi="Arial" w:cs="Arial"/>
                              <w:color w:val="FFFFFF" w:themeColor="background1"/>
                              <w:spacing w:val="60"/>
                              <w:sz w:val="21"/>
                              <w:szCs w:val="21"/>
                              <w:lang w:val="en-AU"/>
                            </w:rPr>
                          </w:pPr>
                          <w:r w:rsidRPr="00C0241D">
                            <w:rPr>
                              <w:rFonts w:ascii="Arial" w:hAnsi="Arial" w:cs="Arial"/>
                            </w:rPr>
                            <w:t xml:space="preserve">   </w:t>
                          </w:r>
                          <w:r w:rsidR="00530DD4">
                            <w:rPr>
                              <w:rFonts w:ascii="Arial" w:hAnsi="Arial" w:cs="Arial"/>
                            </w:rPr>
                            <w:t xml:space="preserve">    </w:t>
                          </w:r>
                        </w:p>
                        <w:p w14:paraId="0004B6E7" w14:textId="77777777" w:rsidR="00657DFA" w:rsidRPr="00C0241D" w:rsidRDefault="00657DFA" w:rsidP="00EE281C">
                          <w:pPr>
                            <w:spacing w:before="120"/>
                            <w:rPr>
                              <w:rFonts w:ascii="Arial" w:hAnsi="Arial" w:cs="Arial"/>
                              <w:color w:val="FFFFFF" w:themeColor="background1"/>
                              <w:spacing w:val="60"/>
                              <w:sz w:val="21"/>
                              <w:szCs w:val="21"/>
                              <w:lang w:val="en-A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E0C1E7" id="Rectangle 9" o:spid="_x0000_s1028" style="position:absolute;margin-left:0;margin-top:-34.85pt;width:692.25pt;height:141.2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" fillcolor="#404040 [2429]" stroked="f" strokeweight=".5pt">
              <v:textbox>
                <w:txbxContent>
                  <w:p w14:paraId="6CB6BF50" w14:textId="0DEE8915" w:rsidR="00657DFA" w:rsidRPr="00493E46" w:rsidRDefault="00657DFA" w:rsidP="007746E1">
                    <w:pPr>
                      <w:spacing w:before="120"/>
                      <w:rPr>
                        <w:rFonts w:ascii="Arial" w:hAnsi="Arial" w:cs="Arial"/>
                        <w:color w:val="FFFFFF" w:themeColor="background1"/>
                        <w:spacing w:val="60"/>
                        <w:sz w:val="60"/>
                        <w:szCs w:val="44"/>
                        <w:lang w:val="en-AU"/>
                      </w:rPr>
                    </w:pPr>
                    <w:r w:rsidRPr="00C0241D">
                      <w:rPr>
                        <w:rFonts w:ascii="Arial" w:hAnsi="Arial" w:cs="Arial"/>
                        <w:color w:val="FFFFFF" w:themeColor="background1"/>
                        <w:spacing w:val="60"/>
                        <w:sz w:val="58"/>
                        <w:szCs w:val="40"/>
                        <w:lang w:val="en-AU"/>
                      </w:rPr>
                      <w:t xml:space="preserve">                  </w:t>
                    </w:r>
                    <w:r w:rsidR="005029A4">
                      <w:rPr>
                        <w:rFonts w:ascii="Arial" w:hAnsi="Arial" w:cs="Arial"/>
                        <w:color w:val="FFFFFF" w:themeColor="background1"/>
                        <w:spacing w:val="60"/>
                        <w:sz w:val="58"/>
                        <w:szCs w:val="40"/>
                        <w:lang w:val="en-AU"/>
                      </w:rPr>
                      <w:t>BRANDON MARUNA</w:t>
                    </w:r>
                    <w:r w:rsidR="00D80A8C" w:rsidRPr="00493E46">
                      <w:rPr>
                        <w:rFonts w:ascii="Arial" w:hAnsi="Arial" w:cs="Arial"/>
                        <w:color w:val="FFFFFF" w:themeColor="background1"/>
                        <w:spacing w:val="60"/>
                        <w:sz w:val="58"/>
                        <w:szCs w:val="40"/>
                        <w:lang w:val="en-AU"/>
                      </w:rPr>
                      <w:t xml:space="preserve"> </w:t>
                    </w:r>
                  </w:p>
                  <w:p w14:paraId="5956428F" w14:textId="13C54175" w:rsidR="00530DD4" w:rsidRPr="00530DD4" w:rsidRDefault="00657DFA" w:rsidP="00455071">
                    <w:pPr>
                      <w:spacing w:before="120"/>
                      <w:rPr>
                        <w:rFonts w:ascii="Arial" w:hAnsi="Arial" w:cs="Arial"/>
                        <w:color w:val="FFFFFF" w:themeColor="background1"/>
                        <w:spacing w:val="60"/>
                        <w:sz w:val="27"/>
                        <w:szCs w:val="27"/>
                        <w:lang w:val="en-AU"/>
                      </w:rPr>
                    </w:pPr>
                    <w:r w:rsidRPr="00215DB6">
                      <w:rPr>
                        <w:rFonts w:ascii="Arial" w:hAnsi="Arial" w:cs="Arial"/>
                        <w:color w:val="FFFFFF" w:themeColor="background1"/>
                        <w:spacing w:val="60"/>
                        <w:sz w:val="19"/>
                        <w:szCs w:val="20"/>
                        <w:lang w:val="en-AU"/>
                      </w:rPr>
                      <w:t xml:space="preserve">                                 </w:t>
                    </w:r>
                    <w:r w:rsidR="00096300" w:rsidRPr="00215DB6">
                      <w:rPr>
                        <w:rFonts w:ascii="Arial" w:hAnsi="Arial" w:cs="Arial"/>
                        <w:color w:val="FFFFFF" w:themeColor="background1"/>
                        <w:spacing w:val="60"/>
                        <w:sz w:val="19"/>
                        <w:szCs w:val="20"/>
                        <w:lang w:val="en-AU"/>
                      </w:rPr>
                      <w:t xml:space="preserve"> </w:t>
                    </w:r>
                    <w:r w:rsidRPr="00215DB6">
                      <w:rPr>
                        <w:rFonts w:ascii="Arial" w:hAnsi="Arial" w:cs="Arial"/>
                        <w:color w:val="FFFFFF" w:themeColor="background1"/>
                        <w:spacing w:val="60"/>
                        <w:sz w:val="19"/>
                        <w:szCs w:val="20"/>
                        <w:lang w:val="en-AU"/>
                      </w:rPr>
                      <w:t xml:space="preserve"> </w:t>
                    </w:r>
                    <w:r w:rsidR="00A940C0" w:rsidRPr="00215DB6">
                      <w:rPr>
                        <w:rFonts w:ascii="Arial" w:hAnsi="Arial" w:cs="Arial"/>
                        <w:color w:val="FFFFFF" w:themeColor="background1"/>
                        <w:spacing w:val="60"/>
                        <w:sz w:val="19"/>
                        <w:szCs w:val="20"/>
                        <w:lang w:val="en-AU"/>
                      </w:rPr>
                      <w:t xml:space="preserve"> </w:t>
                    </w:r>
                    <w:r w:rsidR="00970222">
                      <w:rPr>
                        <w:rFonts w:ascii="Arial" w:hAnsi="Arial" w:cs="Arial"/>
                        <w:color w:val="FFFFFF" w:themeColor="background1"/>
                        <w:spacing w:val="60"/>
                        <w:sz w:val="27"/>
                        <w:szCs w:val="27"/>
                        <w:lang w:val="en-AU"/>
                      </w:rPr>
                      <w:t>Desktop Engineer</w:t>
                    </w:r>
                  </w:p>
                  <w:p w14:paraId="6DE4DD25" w14:textId="2053B099" w:rsidR="00657DFA" w:rsidRPr="00C0241D" w:rsidRDefault="00657DFA" w:rsidP="006945CC">
                    <w:pPr>
                      <w:spacing w:before="120"/>
                      <w:ind w:left="3600"/>
                      <w:rPr>
                        <w:rFonts w:ascii="Arial" w:hAnsi="Arial" w:cs="Arial"/>
                        <w:color w:val="FFFFFF" w:themeColor="background1"/>
                        <w:spacing w:val="60"/>
                        <w:sz w:val="21"/>
                        <w:szCs w:val="21"/>
                        <w:lang w:val="en-AU"/>
                      </w:rPr>
                    </w:pPr>
                    <w:r w:rsidRPr="00C0241D">
                      <w:rPr>
                        <w:rFonts w:ascii="Arial" w:hAnsi="Arial" w:cs="Arial"/>
                      </w:rPr>
                      <w:t xml:space="preserve">   </w:t>
                    </w:r>
                    <w:r w:rsidR="00530DD4">
                      <w:rPr>
                        <w:rFonts w:ascii="Arial" w:hAnsi="Arial" w:cs="Arial"/>
                      </w:rPr>
                      <w:t xml:space="preserve">    </w:t>
                    </w:r>
                  </w:p>
                  <w:p w14:paraId="0004B6E7" w14:textId="77777777" w:rsidR="00657DFA" w:rsidRPr="00C0241D" w:rsidRDefault="00657DFA" w:rsidP="00EE281C">
                    <w:pPr>
                      <w:spacing w:before="120"/>
                      <w:rPr>
                        <w:rFonts w:ascii="Arial" w:hAnsi="Arial" w:cs="Arial"/>
                        <w:color w:val="FFFFFF" w:themeColor="background1"/>
                        <w:spacing w:val="60"/>
                        <w:sz w:val="21"/>
                        <w:szCs w:val="21"/>
                        <w:lang w:val="en-AU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1C9C4842" w14:textId="77777777" w:rsidR="00657DFA" w:rsidRPr="00C0241D" w:rsidRDefault="00D80A8C" w:rsidP="00AB1FE6">
    <w:pPr>
      <w:pStyle w:val="Header"/>
      <w:tabs>
        <w:tab w:val="clear" w:pos="4513"/>
        <w:tab w:val="clear" w:pos="9026"/>
        <w:tab w:val="left" w:pos="4125"/>
        <w:tab w:val="center" w:pos="5669"/>
      </w:tabs>
      <w:rPr>
        <w:rFonts w:ascii="Arial" w:hAnsi="Arial" w:cs="Arial"/>
      </w:rPr>
    </w:pPr>
    <w:r>
      <w:rPr>
        <w:rFonts w:ascii="Arial" w:hAnsi="Arial" w:cs="Arial"/>
      </w:rPr>
      <w:tab/>
    </w:r>
    <w:r w:rsidR="00AB1FE6">
      <w:rPr>
        <w:rFonts w:ascii="Arial" w:hAnsi="Arial" w:cs="Arial"/>
      </w:rPr>
      <w:tab/>
    </w:r>
  </w:p>
  <w:p w14:paraId="328CE06C" w14:textId="26DCDD3C" w:rsidR="00657DFA" w:rsidRPr="00C0241D" w:rsidRDefault="00657DFA" w:rsidP="002A4991">
    <w:pPr>
      <w:pStyle w:val="Header"/>
      <w:tabs>
        <w:tab w:val="clear" w:pos="4513"/>
        <w:tab w:val="clear" w:pos="9026"/>
        <w:tab w:val="left" w:pos="3240"/>
      </w:tabs>
      <w:rPr>
        <w:rFonts w:ascii="Arial" w:hAnsi="Arial" w:cs="Arial"/>
      </w:rPr>
    </w:pPr>
    <w:r w:rsidRPr="00C0241D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DA721D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8.75pt;visibility:visible;mso-wrap-style:square" o:bullet="t">
        <v:imagedata r:id="rId1" o:title=""/>
      </v:shape>
    </w:pict>
  </w:numPicBullet>
  <w:abstractNum w:abstractNumId="0" w15:restartNumberingAfterBreak="0">
    <w:nsid w:val="086C366A"/>
    <w:multiLevelType w:val="hybridMultilevel"/>
    <w:tmpl w:val="C48CBB16"/>
    <w:lvl w:ilvl="0" w:tplc="D6ACFEB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47A8"/>
    <w:multiLevelType w:val="hybridMultilevel"/>
    <w:tmpl w:val="7F8EE17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B236F"/>
    <w:multiLevelType w:val="hybridMultilevel"/>
    <w:tmpl w:val="338CD0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11C93"/>
    <w:multiLevelType w:val="hybridMultilevel"/>
    <w:tmpl w:val="DB8E5EA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D290A"/>
    <w:multiLevelType w:val="hybridMultilevel"/>
    <w:tmpl w:val="18802EB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1252"/>
    <w:multiLevelType w:val="multilevel"/>
    <w:tmpl w:val="F468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D207D"/>
    <w:multiLevelType w:val="hybridMultilevel"/>
    <w:tmpl w:val="01AA240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118EA"/>
    <w:multiLevelType w:val="hybridMultilevel"/>
    <w:tmpl w:val="ED7E9A5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A4F3D"/>
    <w:multiLevelType w:val="hybridMultilevel"/>
    <w:tmpl w:val="3E082C8E"/>
    <w:lvl w:ilvl="0" w:tplc="D3AAC5E8">
      <w:start w:val="1"/>
      <w:numFmt w:val="bullet"/>
      <w:lvlText w:val=""/>
      <w:lvlJc w:val="left"/>
      <w:pPr>
        <w:ind w:left="720" w:hanging="360"/>
      </w:pPr>
      <w:rPr>
        <w:rFonts w:ascii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5335D"/>
    <w:multiLevelType w:val="hybridMultilevel"/>
    <w:tmpl w:val="6756A95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F1328"/>
    <w:multiLevelType w:val="hybridMultilevel"/>
    <w:tmpl w:val="63542668"/>
    <w:lvl w:ilvl="0" w:tplc="E3A8532E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606AB"/>
    <w:multiLevelType w:val="hybridMultilevel"/>
    <w:tmpl w:val="D7EE75D8"/>
    <w:lvl w:ilvl="0" w:tplc="0C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A7A4638"/>
    <w:multiLevelType w:val="multilevel"/>
    <w:tmpl w:val="39EC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D25508"/>
    <w:multiLevelType w:val="hybridMultilevel"/>
    <w:tmpl w:val="647A0ED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57B2C"/>
    <w:multiLevelType w:val="hybridMultilevel"/>
    <w:tmpl w:val="11D432D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000AA"/>
    <w:multiLevelType w:val="hybridMultilevel"/>
    <w:tmpl w:val="5658FDA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01CBB"/>
    <w:multiLevelType w:val="hybridMultilevel"/>
    <w:tmpl w:val="C994E1C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17F1"/>
    <w:multiLevelType w:val="hybridMultilevel"/>
    <w:tmpl w:val="4AB09F3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065BE"/>
    <w:multiLevelType w:val="hybridMultilevel"/>
    <w:tmpl w:val="A3823248"/>
    <w:lvl w:ilvl="0" w:tplc="407059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1"/>
        <w:szCs w:val="2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E4416"/>
    <w:multiLevelType w:val="hybridMultilevel"/>
    <w:tmpl w:val="838ADF4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501BD"/>
    <w:multiLevelType w:val="hybridMultilevel"/>
    <w:tmpl w:val="82A6786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5FAF"/>
    <w:multiLevelType w:val="multilevel"/>
    <w:tmpl w:val="1C7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342374"/>
    <w:multiLevelType w:val="hybridMultilevel"/>
    <w:tmpl w:val="A80C4BF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D156A"/>
    <w:multiLevelType w:val="hybridMultilevel"/>
    <w:tmpl w:val="640A2A3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CF5316"/>
    <w:multiLevelType w:val="hybridMultilevel"/>
    <w:tmpl w:val="5E1CEA7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F4597"/>
    <w:multiLevelType w:val="hybridMultilevel"/>
    <w:tmpl w:val="E3AE35E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96765"/>
    <w:multiLevelType w:val="hybridMultilevel"/>
    <w:tmpl w:val="9266EB2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E6583"/>
    <w:multiLevelType w:val="hybridMultilevel"/>
    <w:tmpl w:val="5800857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E64F0"/>
    <w:multiLevelType w:val="hybridMultilevel"/>
    <w:tmpl w:val="51800B6A"/>
    <w:lvl w:ilvl="0" w:tplc="0C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3CD1E1B"/>
    <w:multiLevelType w:val="hybridMultilevel"/>
    <w:tmpl w:val="6C2C76C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3060D"/>
    <w:multiLevelType w:val="hybridMultilevel"/>
    <w:tmpl w:val="B87CDC0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07346"/>
    <w:multiLevelType w:val="hybridMultilevel"/>
    <w:tmpl w:val="3A42511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6448F"/>
    <w:multiLevelType w:val="hybridMultilevel"/>
    <w:tmpl w:val="CA06ED3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D7D47"/>
    <w:multiLevelType w:val="hybridMultilevel"/>
    <w:tmpl w:val="A0AC672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B0C5C"/>
    <w:multiLevelType w:val="hybridMultilevel"/>
    <w:tmpl w:val="63426628"/>
    <w:lvl w:ilvl="0" w:tplc="83DC1612">
      <w:start w:val="1"/>
      <w:numFmt w:val="bullet"/>
      <w:lvlText w:val=""/>
      <w:lvlJc w:val="left"/>
      <w:pPr>
        <w:ind w:left="720" w:hanging="360"/>
      </w:pPr>
      <w:rPr>
        <w:rFonts w:ascii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554CAF"/>
    <w:multiLevelType w:val="hybridMultilevel"/>
    <w:tmpl w:val="38C0976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411F5"/>
    <w:multiLevelType w:val="hybridMultilevel"/>
    <w:tmpl w:val="5C72174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767714"/>
    <w:multiLevelType w:val="hybridMultilevel"/>
    <w:tmpl w:val="29C6EC7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A26C97"/>
    <w:multiLevelType w:val="hybridMultilevel"/>
    <w:tmpl w:val="DFCC124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42A50"/>
    <w:multiLevelType w:val="hybridMultilevel"/>
    <w:tmpl w:val="FEB038E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6C5BCE"/>
    <w:multiLevelType w:val="hybridMultilevel"/>
    <w:tmpl w:val="8292B6E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80CA7"/>
    <w:multiLevelType w:val="hybridMultilevel"/>
    <w:tmpl w:val="31C251C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84DDC"/>
    <w:multiLevelType w:val="hybridMultilevel"/>
    <w:tmpl w:val="6012F0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663BD0"/>
    <w:multiLevelType w:val="hybridMultilevel"/>
    <w:tmpl w:val="C24431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5479">
    <w:abstractNumId w:val="24"/>
  </w:num>
  <w:num w:numId="2" w16cid:durableId="91242554">
    <w:abstractNumId w:val="20"/>
  </w:num>
  <w:num w:numId="3" w16cid:durableId="363138823">
    <w:abstractNumId w:val="43"/>
  </w:num>
  <w:num w:numId="4" w16cid:durableId="1012991373">
    <w:abstractNumId w:val="11"/>
  </w:num>
  <w:num w:numId="5" w16cid:durableId="1282111271">
    <w:abstractNumId w:val="4"/>
  </w:num>
  <w:num w:numId="6" w16cid:durableId="310332297">
    <w:abstractNumId w:val="35"/>
  </w:num>
  <w:num w:numId="7" w16cid:durableId="383915017">
    <w:abstractNumId w:val="13"/>
  </w:num>
  <w:num w:numId="8" w16cid:durableId="1062486878">
    <w:abstractNumId w:val="14"/>
  </w:num>
  <w:num w:numId="9" w16cid:durableId="1522668907">
    <w:abstractNumId w:val="25"/>
  </w:num>
  <w:num w:numId="10" w16cid:durableId="86003836">
    <w:abstractNumId w:val="28"/>
  </w:num>
  <w:num w:numId="11" w16cid:durableId="2136019760">
    <w:abstractNumId w:val="7"/>
  </w:num>
  <w:num w:numId="12" w16cid:durableId="623269418">
    <w:abstractNumId w:val="31"/>
  </w:num>
  <w:num w:numId="13" w16cid:durableId="1282490502">
    <w:abstractNumId w:val="19"/>
  </w:num>
  <w:num w:numId="14" w16cid:durableId="1229607618">
    <w:abstractNumId w:val="1"/>
  </w:num>
  <w:num w:numId="15" w16cid:durableId="826743907">
    <w:abstractNumId w:val="6"/>
  </w:num>
  <w:num w:numId="16" w16cid:durableId="813837475">
    <w:abstractNumId w:val="2"/>
  </w:num>
  <w:num w:numId="17" w16cid:durableId="1626812487">
    <w:abstractNumId w:val="16"/>
  </w:num>
  <w:num w:numId="18" w16cid:durableId="1408724856">
    <w:abstractNumId w:val="32"/>
  </w:num>
  <w:num w:numId="19" w16cid:durableId="104204083">
    <w:abstractNumId w:val="37"/>
  </w:num>
  <w:num w:numId="20" w16cid:durableId="1839534506">
    <w:abstractNumId w:val="34"/>
  </w:num>
  <w:num w:numId="21" w16cid:durableId="415171213">
    <w:abstractNumId w:val="29"/>
  </w:num>
  <w:num w:numId="22" w16cid:durableId="1891569021">
    <w:abstractNumId w:val="22"/>
  </w:num>
  <w:num w:numId="23" w16cid:durableId="2083790115">
    <w:abstractNumId w:val="9"/>
  </w:num>
  <w:num w:numId="24" w16cid:durableId="692652654">
    <w:abstractNumId w:val="42"/>
  </w:num>
  <w:num w:numId="25" w16cid:durableId="805011135">
    <w:abstractNumId w:val="10"/>
  </w:num>
  <w:num w:numId="26" w16cid:durableId="96607992">
    <w:abstractNumId w:val="0"/>
  </w:num>
  <w:num w:numId="27" w16cid:durableId="1218854741">
    <w:abstractNumId w:val="26"/>
  </w:num>
  <w:num w:numId="28" w16cid:durableId="520360088">
    <w:abstractNumId w:val="41"/>
  </w:num>
  <w:num w:numId="29" w16cid:durableId="962887601">
    <w:abstractNumId w:val="38"/>
  </w:num>
  <w:num w:numId="30" w16cid:durableId="1228108754">
    <w:abstractNumId w:val="18"/>
  </w:num>
  <w:num w:numId="31" w16cid:durableId="697895155">
    <w:abstractNumId w:val="40"/>
  </w:num>
  <w:num w:numId="32" w16cid:durableId="479615533">
    <w:abstractNumId w:val="8"/>
  </w:num>
  <w:num w:numId="33" w16cid:durableId="841242597">
    <w:abstractNumId w:val="23"/>
  </w:num>
  <w:num w:numId="34" w16cid:durableId="1731491589">
    <w:abstractNumId w:val="17"/>
  </w:num>
  <w:num w:numId="35" w16cid:durableId="707922207">
    <w:abstractNumId w:val="30"/>
  </w:num>
  <w:num w:numId="36" w16cid:durableId="73818903">
    <w:abstractNumId w:val="33"/>
  </w:num>
  <w:num w:numId="37" w16cid:durableId="484665937">
    <w:abstractNumId w:val="27"/>
  </w:num>
  <w:num w:numId="38" w16cid:durableId="1963262539">
    <w:abstractNumId w:val="15"/>
  </w:num>
  <w:num w:numId="39" w16cid:durableId="1327978545">
    <w:abstractNumId w:val="3"/>
  </w:num>
  <w:num w:numId="40" w16cid:durableId="363019320">
    <w:abstractNumId w:val="36"/>
  </w:num>
  <w:num w:numId="41" w16cid:durableId="198398390">
    <w:abstractNumId w:val="21"/>
  </w:num>
  <w:num w:numId="42" w16cid:durableId="1419600019">
    <w:abstractNumId w:val="39"/>
  </w:num>
  <w:num w:numId="43" w16cid:durableId="140201243">
    <w:abstractNumId w:val="5"/>
  </w:num>
  <w:num w:numId="44" w16cid:durableId="173188229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9FA"/>
    <w:rsid w:val="00001195"/>
    <w:rsid w:val="000027FC"/>
    <w:rsid w:val="00004CD4"/>
    <w:rsid w:val="00004D1C"/>
    <w:rsid w:val="000054F0"/>
    <w:rsid w:val="000103E4"/>
    <w:rsid w:val="00022524"/>
    <w:rsid w:val="00035932"/>
    <w:rsid w:val="00035CD4"/>
    <w:rsid w:val="00036326"/>
    <w:rsid w:val="00036EC8"/>
    <w:rsid w:val="00040B74"/>
    <w:rsid w:val="0004280E"/>
    <w:rsid w:val="0004493E"/>
    <w:rsid w:val="00060FF6"/>
    <w:rsid w:val="000628C4"/>
    <w:rsid w:val="00064859"/>
    <w:rsid w:val="00066E24"/>
    <w:rsid w:val="00082752"/>
    <w:rsid w:val="00091D36"/>
    <w:rsid w:val="00092209"/>
    <w:rsid w:val="00094B98"/>
    <w:rsid w:val="00095A56"/>
    <w:rsid w:val="00096300"/>
    <w:rsid w:val="000A1DB1"/>
    <w:rsid w:val="000A3536"/>
    <w:rsid w:val="000A3A27"/>
    <w:rsid w:val="000A6C8C"/>
    <w:rsid w:val="000A7844"/>
    <w:rsid w:val="000B14EF"/>
    <w:rsid w:val="000B1A19"/>
    <w:rsid w:val="000B34DA"/>
    <w:rsid w:val="000B42A7"/>
    <w:rsid w:val="000B6D54"/>
    <w:rsid w:val="000B7DA4"/>
    <w:rsid w:val="000C0EF3"/>
    <w:rsid w:val="000C5CE3"/>
    <w:rsid w:val="000C7318"/>
    <w:rsid w:val="000D12FC"/>
    <w:rsid w:val="000D2318"/>
    <w:rsid w:val="000D30AA"/>
    <w:rsid w:val="000D46A1"/>
    <w:rsid w:val="000D5C63"/>
    <w:rsid w:val="000E126E"/>
    <w:rsid w:val="000E151A"/>
    <w:rsid w:val="000E226E"/>
    <w:rsid w:val="00100692"/>
    <w:rsid w:val="00103E4A"/>
    <w:rsid w:val="00110E91"/>
    <w:rsid w:val="001111E8"/>
    <w:rsid w:val="00114091"/>
    <w:rsid w:val="001172B7"/>
    <w:rsid w:val="001241E7"/>
    <w:rsid w:val="0013015D"/>
    <w:rsid w:val="00136ED3"/>
    <w:rsid w:val="00137735"/>
    <w:rsid w:val="001402D7"/>
    <w:rsid w:val="00140770"/>
    <w:rsid w:val="00162B6A"/>
    <w:rsid w:val="0016382D"/>
    <w:rsid w:val="00167577"/>
    <w:rsid w:val="00167642"/>
    <w:rsid w:val="001700AA"/>
    <w:rsid w:val="00183577"/>
    <w:rsid w:val="00187B9A"/>
    <w:rsid w:val="00196503"/>
    <w:rsid w:val="00197E35"/>
    <w:rsid w:val="001A4491"/>
    <w:rsid w:val="001C062D"/>
    <w:rsid w:val="001C0BE7"/>
    <w:rsid w:val="001C4555"/>
    <w:rsid w:val="001C792C"/>
    <w:rsid w:val="001D59A1"/>
    <w:rsid w:val="001D67F7"/>
    <w:rsid w:val="001F1EB9"/>
    <w:rsid w:val="001F762A"/>
    <w:rsid w:val="00200E52"/>
    <w:rsid w:val="002038C4"/>
    <w:rsid w:val="00204887"/>
    <w:rsid w:val="0021456A"/>
    <w:rsid w:val="00215DB6"/>
    <w:rsid w:val="00227B9D"/>
    <w:rsid w:val="00233799"/>
    <w:rsid w:val="00235E95"/>
    <w:rsid w:val="002369E5"/>
    <w:rsid w:val="002534A1"/>
    <w:rsid w:val="0025576D"/>
    <w:rsid w:val="00260981"/>
    <w:rsid w:val="00261386"/>
    <w:rsid w:val="00264327"/>
    <w:rsid w:val="0026461C"/>
    <w:rsid w:val="0026601B"/>
    <w:rsid w:val="0026660E"/>
    <w:rsid w:val="0026695D"/>
    <w:rsid w:val="00277310"/>
    <w:rsid w:val="002809F5"/>
    <w:rsid w:val="00280FC5"/>
    <w:rsid w:val="00285131"/>
    <w:rsid w:val="002871AD"/>
    <w:rsid w:val="002910A6"/>
    <w:rsid w:val="00295266"/>
    <w:rsid w:val="002A36E9"/>
    <w:rsid w:val="002A4991"/>
    <w:rsid w:val="002B1273"/>
    <w:rsid w:val="002B2D36"/>
    <w:rsid w:val="002B35C5"/>
    <w:rsid w:val="002C0DF5"/>
    <w:rsid w:val="002C1203"/>
    <w:rsid w:val="002C7154"/>
    <w:rsid w:val="002C7918"/>
    <w:rsid w:val="002E22A7"/>
    <w:rsid w:val="002E4A52"/>
    <w:rsid w:val="002E6C40"/>
    <w:rsid w:val="002E73A1"/>
    <w:rsid w:val="002F3D24"/>
    <w:rsid w:val="002F5F0D"/>
    <w:rsid w:val="00300784"/>
    <w:rsid w:val="00303C28"/>
    <w:rsid w:val="00311BB4"/>
    <w:rsid w:val="00312D83"/>
    <w:rsid w:val="00312DB0"/>
    <w:rsid w:val="0031601C"/>
    <w:rsid w:val="00323809"/>
    <w:rsid w:val="00323D24"/>
    <w:rsid w:val="00324AF1"/>
    <w:rsid w:val="00330AF9"/>
    <w:rsid w:val="00333B7D"/>
    <w:rsid w:val="0033605A"/>
    <w:rsid w:val="0034033A"/>
    <w:rsid w:val="00340D5F"/>
    <w:rsid w:val="00345AB5"/>
    <w:rsid w:val="0035602F"/>
    <w:rsid w:val="003565E2"/>
    <w:rsid w:val="00360837"/>
    <w:rsid w:val="00365B88"/>
    <w:rsid w:val="00366F05"/>
    <w:rsid w:val="0037655F"/>
    <w:rsid w:val="003810B6"/>
    <w:rsid w:val="00383F49"/>
    <w:rsid w:val="0038611D"/>
    <w:rsid w:val="00387E42"/>
    <w:rsid w:val="003A2314"/>
    <w:rsid w:val="003A32FA"/>
    <w:rsid w:val="003A4CD1"/>
    <w:rsid w:val="003A6970"/>
    <w:rsid w:val="003A7CEF"/>
    <w:rsid w:val="003B3138"/>
    <w:rsid w:val="003B3906"/>
    <w:rsid w:val="003B62AE"/>
    <w:rsid w:val="003B729B"/>
    <w:rsid w:val="003B7D4D"/>
    <w:rsid w:val="003C3753"/>
    <w:rsid w:val="003D0161"/>
    <w:rsid w:val="003E0720"/>
    <w:rsid w:val="003E1289"/>
    <w:rsid w:val="003E16BA"/>
    <w:rsid w:val="003E3B38"/>
    <w:rsid w:val="003E54E5"/>
    <w:rsid w:val="003E622C"/>
    <w:rsid w:val="003E688D"/>
    <w:rsid w:val="003E76AD"/>
    <w:rsid w:val="003F3EF2"/>
    <w:rsid w:val="003F4E79"/>
    <w:rsid w:val="003F7A57"/>
    <w:rsid w:val="00405AC9"/>
    <w:rsid w:val="00417F26"/>
    <w:rsid w:val="004204E5"/>
    <w:rsid w:val="00420CC7"/>
    <w:rsid w:val="0042477C"/>
    <w:rsid w:val="004252A4"/>
    <w:rsid w:val="00425CBC"/>
    <w:rsid w:val="0042664E"/>
    <w:rsid w:val="0042755F"/>
    <w:rsid w:val="00433858"/>
    <w:rsid w:val="004415BE"/>
    <w:rsid w:val="00446847"/>
    <w:rsid w:val="00451E39"/>
    <w:rsid w:val="00453EFB"/>
    <w:rsid w:val="004545A4"/>
    <w:rsid w:val="00455071"/>
    <w:rsid w:val="0046178D"/>
    <w:rsid w:val="0046280F"/>
    <w:rsid w:val="00471E9E"/>
    <w:rsid w:val="00473DDA"/>
    <w:rsid w:val="00481266"/>
    <w:rsid w:val="00482635"/>
    <w:rsid w:val="00493E46"/>
    <w:rsid w:val="004B12A6"/>
    <w:rsid w:val="004B1E51"/>
    <w:rsid w:val="004B3783"/>
    <w:rsid w:val="004B5FE6"/>
    <w:rsid w:val="004C50A6"/>
    <w:rsid w:val="004D13D8"/>
    <w:rsid w:val="004E0084"/>
    <w:rsid w:val="004E0102"/>
    <w:rsid w:val="004E10DC"/>
    <w:rsid w:val="004E35F1"/>
    <w:rsid w:val="004E7988"/>
    <w:rsid w:val="004F55C7"/>
    <w:rsid w:val="004F7788"/>
    <w:rsid w:val="00502068"/>
    <w:rsid w:val="005029A4"/>
    <w:rsid w:val="00502D61"/>
    <w:rsid w:val="00503BDA"/>
    <w:rsid w:val="00506F76"/>
    <w:rsid w:val="00513BAB"/>
    <w:rsid w:val="0051592F"/>
    <w:rsid w:val="00516ABE"/>
    <w:rsid w:val="00527732"/>
    <w:rsid w:val="0053010F"/>
    <w:rsid w:val="00530DD4"/>
    <w:rsid w:val="00531A24"/>
    <w:rsid w:val="00542541"/>
    <w:rsid w:val="005447EB"/>
    <w:rsid w:val="00551230"/>
    <w:rsid w:val="0056138B"/>
    <w:rsid w:val="00563B6C"/>
    <w:rsid w:val="0057004D"/>
    <w:rsid w:val="0057450F"/>
    <w:rsid w:val="00575AFC"/>
    <w:rsid w:val="00576A52"/>
    <w:rsid w:val="00584569"/>
    <w:rsid w:val="00591873"/>
    <w:rsid w:val="00593DE0"/>
    <w:rsid w:val="0059415A"/>
    <w:rsid w:val="00595892"/>
    <w:rsid w:val="005A01D3"/>
    <w:rsid w:val="005A4C86"/>
    <w:rsid w:val="005B0393"/>
    <w:rsid w:val="005B18A3"/>
    <w:rsid w:val="005B3254"/>
    <w:rsid w:val="005B4970"/>
    <w:rsid w:val="005C1D79"/>
    <w:rsid w:val="005C2B33"/>
    <w:rsid w:val="005C4C12"/>
    <w:rsid w:val="005C5052"/>
    <w:rsid w:val="005C7E28"/>
    <w:rsid w:val="005D0F47"/>
    <w:rsid w:val="005D4716"/>
    <w:rsid w:val="005D7709"/>
    <w:rsid w:val="005E1F83"/>
    <w:rsid w:val="005E39D4"/>
    <w:rsid w:val="005E587E"/>
    <w:rsid w:val="005F0F8D"/>
    <w:rsid w:val="005F1A16"/>
    <w:rsid w:val="005F5363"/>
    <w:rsid w:val="005F5661"/>
    <w:rsid w:val="0060083B"/>
    <w:rsid w:val="00601411"/>
    <w:rsid w:val="00601771"/>
    <w:rsid w:val="00602881"/>
    <w:rsid w:val="00617BF8"/>
    <w:rsid w:val="006212E4"/>
    <w:rsid w:val="00622236"/>
    <w:rsid w:val="00626DFC"/>
    <w:rsid w:val="006314D9"/>
    <w:rsid w:val="00634F80"/>
    <w:rsid w:val="00637DBE"/>
    <w:rsid w:val="00642A5A"/>
    <w:rsid w:val="00650475"/>
    <w:rsid w:val="00656291"/>
    <w:rsid w:val="006562CD"/>
    <w:rsid w:val="00656A2E"/>
    <w:rsid w:val="00657277"/>
    <w:rsid w:val="00657DFA"/>
    <w:rsid w:val="00660F00"/>
    <w:rsid w:val="0066376B"/>
    <w:rsid w:val="0066414B"/>
    <w:rsid w:val="0066593D"/>
    <w:rsid w:val="00667C24"/>
    <w:rsid w:val="00670BC5"/>
    <w:rsid w:val="006736BD"/>
    <w:rsid w:val="006835D9"/>
    <w:rsid w:val="00683CE5"/>
    <w:rsid w:val="0068436D"/>
    <w:rsid w:val="00686BCE"/>
    <w:rsid w:val="006876EC"/>
    <w:rsid w:val="00687CDB"/>
    <w:rsid w:val="00692488"/>
    <w:rsid w:val="00693134"/>
    <w:rsid w:val="006945CC"/>
    <w:rsid w:val="006A3BD1"/>
    <w:rsid w:val="006B2E81"/>
    <w:rsid w:val="006B55D5"/>
    <w:rsid w:val="006C0D5C"/>
    <w:rsid w:val="006C433B"/>
    <w:rsid w:val="006C7761"/>
    <w:rsid w:val="006C79FA"/>
    <w:rsid w:val="006D13C2"/>
    <w:rsid w:val="006D1FB7"/>
    <w:rsid w:val="006D42D5"/>
    <w:rsid w:val="006D7E37"/>
    <w:rsid w:val="006E2C2C"/>
    <w:rsid w:val="006E4F41"/>
    <w:rsid w:val="006E71BC"/>
    <w:rsid w:val="006F4C7B"/>
    <w:rsid w:val="00704761"/>
    <w:rsid w:val="00706FC3"/>
    <w:rsid w:val="00707B7A"/>
    <w:rsid w:val="00710865"/>
    <w:rsid w:val="00712711"/>
    <w:rsid w:val="00712D64"/>
    <w:rsid w:val="007130ED"/>
    <w:rsid w:val="00714419"/>
    <w:rsid w:val="00714FF7"/>
    <w:rsid w:val="00716F4D"/>
    <w:rsid w:val="00720118"/>
    <w:rsid w:val="0072249F"/>
    <w:rsid w:val="00722EB4"/>
    <w:rsid w:val="0072333C"/>
    <w:rsid w:val="00725096"/>
    <w:rsid w:val="00741976"/>
    <w:rsid w:val="0074338B"/>
    <w:rsid w:val="00745BBC"/>
    <w:rsid w:val="007464AB"/>
    <w:rsid w:val="007502B8"/>
    <w:rsid w:val="00752CFF"/>
    <w:rsid w:val="00753C56"/>
    <w:rsid w:val="00760650"/>
    <w:rsid w:val="00765C97"/>
    <w:rsid w:val="00767DBE"/>
    <w:rsid w:val="0077292E"/>
    <w:rsid w:val="00772934"/>
    <w:rsid w:val="007746E1"/>
    <w:rsid w:val="00774F66"/>
    <w:rsid w:val="00782DB2"/>
    <w:rsid w:val="00795239"/>
    <w:rsid w:val="007957B1"/>
    <w:rsid w:val="007A1F05"/>
    <w:rsid w:val="007A367F"/>
    <w:rsid w:val="007A5A31"/>
    <w:rsid w:val="007A62D5"/>
    <w:rsid w:val="007A7C48"/>
    <w:rsid w:val="007B034C"/>
    <w:rsid w:val="007B624C"/>
    <w:rsid w:val="007B7D04"/>
    <w:rsid w:val="007C270D"/>
    <w:rsid w:val="007C3F73"/>
    <w:rsid w:val="007C5377"/>
    <w:rsid w:val="007C5CEE"/>
    <w:rsid w:val="007C64C1"/>
    <w:rsid w:val="007D5E18"/>
    <w:rsid w:val="007F0E1B"/>
    <w:rsid w:val="007F179F"/>
    <w:rsid w:val="007F5310"/>
    <w:rsid w:val="008000B0"/>
    <w:rsid w:val="00803C60"/>
    <w:rsid w:val="008165EC"/>
    <w:rsid w:val="008172F8"/>
    <w:rsid w:val="00821A5D"/>
    <w:rsid w:val="008227A8"/>
    <w:rsid w:val="0082679F"/>
    <w:rsid w:val="00830B9A"/>
    <w:rsid w:val="008431C1"/>
    <w:rsid w:val="00845D71"/>
    <w:rsid w:val="008553A5"/>
    <w:rsid w:val="0085557D"/>
    <w:rsid w:val="008632FE"/>
    <w:rsid w:val="00864882"/>
    <w:rsid w:val="00870DAB"/>
    <w:rsid w:val="008717F9"/>
    <w:rsid w:val="00871C9C"/>
    <w:rsid w:val="00874B05"/>
    <w:rsid w:val="00877B1B"/>
    <w:rsid w:val="00881B1E"/>
    <w:rsid w:val="008823C7"/>
    <w:rsid w:val="00882662"/>
    <w:rsid w:val="00883DDE"/>
    <w:rsid w:val="008847DC"/>
    <w:rsid w:val="008853B7"/>
    <w:rsid w:val="00894C6C"/>
    <w:rsid w:val="0089583B"/>
    <w:rsid w:val="00896F8F"/>
    <w:rsid w:val="00897309"/>
    <w:rsid w:val="008975BA"/>
    <w:rsid w:val="008A220D"/>
    <w:rsid w:val="008A603C"/>
    <w:rsid w:val="008A6A40"/>
    <w:rsid w:val="008B148F"/>
    <w:rsid w:val="008B1E60"/>
    <w:rsid w:val="008B4E0A"/>
    <w:rsid w:val="008C0395"/>
    <w:rsid w:val="008C1AD8"/>
    <w:rsid w:val="008C4DC8"/>
    <w:rsid w:val="008C6756"/>
    <w:rsid w:val="008D0AAD"/>
    <w:rsid w:val="008D11CA"/>
    <w:rsid w:val="008D446D"/>
    <w:rsid w:val="008D73BA"/>
    <w:rsid w:val="008E118E"/>
    <w:rsid w:val="008E61EE"/>
    <w:rsid w:val="008F1574"/>
    <w:rsid w:val="008F5F77"/>
    <w:rsid w:val="008F659A"/>
    <w:rsid w:val="00901178"/>
    <w:rsid w:val="00901A26"/>
    <w:rsid w:val="0090675C"/>
    <w:rsid w:val="009107B2"/>
    <w:rsid w:val="009114E4"/>
    <w:rsid w:val="00913326"/>
    <w:rsid w:val="009260F5"/>
    <w:rsid w:val="009315CE"/>
    <w:rsid w:val="0093551D"/>
    <w:rsid w:val="0094362F"/>
    <w:rsid w:val="00943CE2"/>
    <w:rsid w:val="0095062E"/>
    <w:rsid w:val="00953542"/>
    <w:rsid w:val="00964D2E"/>
    <w:rsid w:val="00967808"/>
    <w:rsid w:val="00970222"/>
    <w:rsid w:val="00980F89"/>
    <w:rsid w:val="009842BD"/>
    <w:rsid w:val="009866E7"/>
    <w:rsid w:val="0099146C"/>
    <w:rsid w:val="00997A60"/>
    <w:rsid w:val="009A1AFA"/>
    <w:rsid w:val="009A63C9"/>
    <w:rsid w:val="009A6EA4"/>
    <w:rsid w:val="009A6F3D"/>
    <w:rsid w:val="009B2DF3"/>
    <w:rsid w:val="009B63F9"/>
    <w:rsid w:val="009C0EC2"/>
    <w:rsid w:val="009C5026"/>
    <w:rsid w:val="009D49F3"/>
    <w:rsid w:val="009D620B"/>
    <w:rsid w:val="009E7D76"/>
    <w:rsid w:val="009F2D91"/>
    <w:rsid w:val="009F3E0A"/>
    <w:rsid w:val="009F4ED8"/>
    <w:rsid w:val="009F6099"/>
    <w:rsid w:val="009F63AE"/>
    <w:rsid w:val="009F652C"/>
    <w:rsid w:val="00A05B40"/>
    <w:rsid w:val="00A06705"/>
    <w:rsid w:val="00A102C4"/>
    <w:rsid w:val="00A12CE2"/>
    <w:rsid w:val="00A132B3"/>
    <w:rsid w:val="00A14471"/>
    <w:rsid w:val="00A1459E"/>
    <w:rsid w:val="00A15D77"/>
    <w:rsid w:val="00A20CDC"/>
    <w:rsid w:val="00A309A9"/>
    <w:rsid w:val="00A33081"/>
    <w:rsid w:val="00A34398"/>
    <w:rsid w:val="00A344DC"/>
    <w:rsid w:val="00A35DDA"/>
    <w:rsid w:val="00A36F55"/>
    <w:rsid w:val="00A439E0"/>
    <w:rsid w:val="00A47603"/>
    <w:rsid w:val="00A5095D"/>
    <w:rsid w:val="00A50D71"/>
    <w:rsid w:val="00A53015"/>
    <w:rsid w:val="00A554A5"/>
    <w:rsid w:val="00A60278"/>
    <w:rsid w:val="00A60BC6"/>
    <w:rsid w:val="00A63174"/>
    <w:rsid w:val="00A63F24"/>
    <w:rsid w:val="00A640DD"/>
    <w:rsid w:val="00A71616"/>
    <w:rsid w:val="00A72BBC"/>
    <w:rsid w:val="00A73B0E"/>
    <w:rsid w:val="00A750D0"/>
    <w:rsid w:val="00A8179D"/>
    <w:rsid w:val="00A86E8D"/>
    <w:rsid w:val="00A940C0"/>
    <w:rsid w:val="00A9509F"/>
    <w:rsid w:val="00A95203"/>
    <w:rsid w:val="00AA33B9"/>
    <w:rsid w:val="00AB0E89"/>
    <w:rsid w:val="00AB1FE6"/>
    <w:rsid w:val="00AB53EC"/>
    <w:rsid w:val="00AC0176"/>
    <w:rsid w:val="00AC2ADE"/>
    <w:rsid w:val="00AC5D9B"/>
    <w:rsid w:val="00AC7C08"/>
    <w:rsid w:val="00AD2BDD"/>
    <w:rsid w:val="00AD3122"/>
    <w:rsid w:val="00AD739F"/>
    <w:rsid w:val="00AE0275"/>
    <w:rsid w:val="00AE36D4"/>
    <w:rsid w:val="00AE4D3A"/>
    <w:rsid w:val="00AE54FB"/>
    <w:rsid w:val="00AF3AB4"/>
    <w:rsid w:val="00B0094B"/>
    <w:rsid w:val="00B03526"/>
    <w:rsid w:val="00B04BE2"/>
    <w:rsid w:val="00B05817"/>
    <w:rsid w:val="00B07151"/>
    <w:rsid w:val="00B2059E"/>
    <w:rsid w:val="00B229AB"/>
    <w:rsid w:val="00B271ED"/>
    <w:rsid w:val="00B3009C"/>
    <w:rsid w:val="00B308FD"/>
    <w:rsid w:val="00B349E8"/>
    <w:rsid w:val="00B36791"/>
    <w:rsid w:val="00B421F5"/>
    <w:rsid w:val="00B57775"/>
    <w:rsid w:val="00B64703"/>
    <w:rsid w:val="00B64755"/>
    <w:rsid w:val="00B67843"/>
    <w:rsid w:val="00B7044D"/>
    <w:rsid w:val="00B70DD0"/>
    <w:rsid w:val="00B72E6D"/>
    <w:rsid w:val="00B74524"/>
    <w:rsid w:val="00B76C4F"/>
    <w:rsid w:val="00B82081"/>
    <w:rsid w:val="00B8407A"/>
    <w:rsid w:val="00B847BE"/>
    <w:rsid w:val="00B940F2"/>
    <w:rsid w:val="00BA7542"/>
    <w:rsid w:val="00BB04A2"/>
    <w:rsid w:val="00BB152F"/>
    <w:rsid w:val="00BB25AB"/>
    <w:rsid w:val="00BC0929"/>
    <w:rsid w:val="00BC201A"/>
    <w:rsid w:val="00BC5EB0"/>
    <w:rsid w:val="00BC63DA"/>
    <w:rsid w:val="00BD0108"/>
    <w:rsid w:val="00BD38D2"/>
    <w:rsid w:val="00BE0CF3"/>
    <w:rsid w:val="00BE119A"/>
    <w:rsid w:val="00BE6C2B"/>
    <w:rsid w:val="00BE6F92"/>
    <w:rsid w:val="00BE7076"/>
    <w:rsid w:val="00BF022D"/>
    <w:rsid w:val="00BF0F76"/>
    <w:rsid w:val="00BF1AC5"/>
    <w:rsid w:val="00BF5D07"/>
    <w:rsid w:val="00C0241D"/>
    <w:rsid w:val="00C0379E"/>
    <w:rsid w:val="00C12419"/>
    <w:rsid w:val="00C148AF"/>
    <w:rsid w:val="00C153C3"/>
    <w:rsid w:val="00C16CDC"/>
    <w:rsid w:val="00C17658"/>
    <w:rsid w:val="00C2640F"/>
    <w:rsid w:val="00C26BB6"/>
    <w:rsid w:val="00C355B8"/>
    <w:rsid w:val="00C4191D"/>
    <w:rsid w:val="00C432B3"/>
    <w:rsid w:val="00C50308"/>
    <w:rsid w:val="00C52497"/>
    <w:rsid w:val="00C52951"/>
    <w:rsid w:val="00C60093"/>
    <w:rsid w:val="00C62855"/>
    <w:rsid w:val="00C7721C"/>
    <w:rsid w:val="00C77C7E"/>
    <w:rsid w:val="00C80B6F"/>
    <w:rsid w:val="00C8429F"/>
    <w:rsid w:val="00C9197D"/>
    <w:rsid w:val="00C92B61"/>
    <w:rsid w:val="00C95D16"/>
    <w:rsid w:val="00C95E6C"/>
    <w:rsid w:val="00C96E72"/>
    <w:rsid w:val="00C97A9C"/>
    <w:rsid w:val="00CA7818"/>
    <w:rsid w:val="00CB0F56"/>
    <w:rsid w:val="00CC0436"/>
    <w:rsid w:val="00CC1B72"/>
    <w:rsid w:val="00CC4E3D"/>
    <w:rsid w:val="00CC51FE"/>
    <w:rsid w:val="00CC687B"/>
    <w:rsid w:val="00CD0219"/>
    <w:rsid w:val="00CD473A"/>
    <w:rsid w:val="00CD4989"/>
    <w:rsid w:val="00CD7D30"/>
    <w:rsid w:val="00CE0FDD"/>
    <w:rsid w:val="00CF1F7E"/>
    <w:rsid w:val="00CF2B0F"/>
    <w:rsid w:val="00CF37C4"/>
    <w:rsid w:val="00CF7F01"/>
    <w:rsid w:val="00D07D00"/>
    <w:rsid w:val="00D15BD9"/>
    <w:rsid w:val="00D17C25"/>
    <w:rsid w:val="00D2139E"/>
    <w:rsid w:val="00D312EF"/>
    <w:rsid w:val="00D37C75"/>
    <w:rsid w:val="00D427A4"/>
    <w:rsid w:val="00D42C8B"/>
    <w:rsid w:val="00D47ED3"/>
    <w:rsid w:val="00D50A75"/>
    <w:rsid w:val="00D55491"/>
    <w:rsid w:val="00D65101"/>
    <w:rsid w:val="00D6543C"/>
    <w:rsid w:val="00D66491"/>
    <w:rsid w:val="00D7207F"/>
    <w:rsid w:val="00D76E58"/>
    <w:rsid w:val="00D80A8C"/>
    <w:rsid w:val="00D81218"/>
    <w:rsid w:val="00D85538"/>
    <w:rsid w:val="00D85CB8"/>
    <w:rsid w:val="00D86FBD"/>
    <w:rsid w:val="00D92330"/>
    <w:rsid w:val="00D93241"/>
    <w:rsid w:val="00D97779"/>
    <w:rsid w:val="00DA5862"/>
    <w:rsid w:val="00DB04B0"/>
    <w:rsid w:val="00DB1CAD"/>
    <w:rsid w:val="00DB46AD"/>
    <w:rsid w:val="00DB5A6E"/>
    <w:rsid w:val="00DC1396"/>
    <w:rsid w:val="00DC254E"/>
    <w:rsid w:val="00DC6FA6"/>
    <w:rsid w:val="00DD0A45"/>
    <w:rsid w:val="00DD4F93"/>
    <w:rsid w:val="00DD68DE"/>
    <w:rsid w:val="00DE1C08"/>
    <w:rsid w:val="00DE2550"/>
    <w:rsid w:val="00DE3C62"/>
    <w:rsid w:val="00DE43B0"/>
    <w:rsid w:val="00DE5134"/>
    <w:rsid w:val="00DF7F70"/>
    <w:rsid w:val="00E01651"/>
    <w:rsid w:val="00E01671"/>
    <w:rsid w:val="00E053BA"/>
    <w:rsid w:val="00E10630"/>
    <w:rsid w:val="00E153A3"/>
    <w:rsid w:val="00E24A6E"/>
    <w:rsid w:val="00E25B7E"/>
    <w:rsid w:val="00E277D2"/>
    <w:rsid w:val="00E333E6"/>
    <w:rsid w:val="00E35BDC"/>
    <w:rsid w:val="00E469FC"/>
    <w:rsid w:val="00E471B9"/>
    <w:rsid w:val="00E50107"/>
    <w:rsid w:val="00E6071A"/>
    <w:rsid w:val="00E61CC0"/>
    <w:rsid w:val="00E675FE"/>
    <w:rsid w:val="00E710C9"/>
    <w:rsid w:val="00E7243C"/>
    <w:rsid w:val="00E727D6"/>
    <w:rsid w:val="00E748D9"/>
    <w:rsid w:val="00E838DA"/>
    <w:rsid w:val="00E857FE"/>
    <w:rsid w:val="00E937B5"/>
    <w:rsid w:val="00EA0B61"/>
    <w:rsid w:val="00EA54ED"/>
    <w:rsid w:val="00EA7889"/>
    <w:rsid w:val="00EB1CED"/>
    <w:rsid w:val="00EB63CB"/>
    <w:rsid w:val="00EB74CD"/>
    <w:rsid w:val="00EC2785"/>
    <w:rsid w:val="00ED54A0"/>
    <w:rsid w:val="00EE0196"/>
    <w:rsid w:val="00EE0988"/>
    <w:rsid w:val="00EE0EE8"/>
    <w:rsid w:val="00EE281C"/>
    <w:rsid w:val="00EE5C2B"/>
    <w:rsid w:val="00EF08AE"/>
    <w:rsid w:val="00EF0A5B"/>
    <w:rsid w:val="00EF6D76"/>
    <w:rsid w:val="00EF7C8A"/>
    <w:rsid w:val="00F11082"/>
    <w:rsid w:val="00F115DB"/>
    <w:rsid w:val="00F11731"/>
    <w:rsid w:val="00F121E1"/>
    <w:rsid w:val="00F12756"/>
    <w:rsid w:val="00F12C8C"/>
    <w:rsid w:val="00F12D89"/>
    <w:rsid w:val="00F14EE3"/>
    <w:rsid w:val="00F21EB2"/>
    <w:rsid w:val="00F234C0"/>
    <w:rsid w:val="00F26F32"/>
    <w:rsid w:val="00F32106"/>
    <w:rsid w:val="00F34848"/>
    <w:rsid w:val="00F34F40"/>
    <w:rsid w:val="00F40C65"/>
    <w:rsid w:val="00F426A4"/>
    <w:rsid w:val="00F4383D"/>
    <w:rsid w:val="00F60D53"/>
    <w:rsid w:val="00F63D13"/>
    <w:rsid w:val="00F64002"/>
    <w:rsid w:val="00F65862"/>
    <w:rsid w:val="00F74330"/>
    <w:rsid w:val="00F76E0A"/>
    <w:rsid w:val="00F81094"/>
    <w:rsid w:val="00F87230"/>
    <w:rsid w:val="00F90408"/>
    <w:rsid w:val="00F91068"/>
    <w:rsid w:val="00F919FD"/>
    <w:rsid w:val="00F9640B"/>
    <w:rsid w:val="00F9681B"/>
    <w:rsid w:val="00FA0420"/>
    <w:rsid w:val="00FA1EC7"/>
    <w:rsid w:val="00FA2852"/>
    <w:rsid w:val="00FA5CA9"/>
    <w:rsid w:val="00FB3182"/>
    <w:rsid w:val="00FC4CA2"/>
    <w:rsid w:val="00FC5651"/>
    <w:rsid w:val="00FC627E"/>
    <w:rsid w:val="00FD20D0"/>
    <w:rsid w:val="00FD2C08"/>
    <w:rsid w:val="00FD3BD3"/>
    <w:rsid w:val="00FE0945"/>
    <w:rsid w:val="00FE2B55"/>
    <w:rsid w:val="00F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."/>
  <w:listSeparator w:val=","/>
  <w14:docId w14:val="10EE9392"/>
  <w15:chartTrackingRefBased/>
  <w15:docId w15:val="{30584835-3374-469B-8D5B-7B8F785D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9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991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49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991"/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A4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0EF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E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08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BodyA">
    <w:name w:val="Body A"/>
    <w:rsid w:val="00575AFC"/>
    <w:pP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4D"/>
    <w:rPr>
      <w:rFonts w:ascii="Segoe UI" w:eastAsiaTheme="minorEastAsia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8611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E281C"/>
    <w:rPr>
      <w:i/>
      <w:iCs/>
    </w:rPr>
  </w:style>
  <w:style w:type="paragraph" w:styleId="NoSpacing">
    <w:name w:val="No Spacing"/>
    <w:uiPriority w:val="1"/>
    <w:qFormat/>
    <w:rsid w:val="00F1173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22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5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524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524"/>
    <w:rPr>
      <w:rFonts w:eastAsiaTheme="minorEastAsia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215DB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82662"/>
    <w:rPr>
      <w:color w:val="808080"/>
    </w:rPr>
  </w:style>
  <w:style w:type="character" w:customStyle="1" w:styleId="Style1">
    <w:name w:val="Style1"/>
    <w:basedOn w:val="DefaultParagraphFont"/>
    <w:uiPriority w:val="1"/>
    <w:rsid w:val="00686BCE"/>
    <w:rPr>
      <w:rFonts w:ascii="Arial" w:hAnsi="Arial"/>
      <w:sz w:val="20"/>
    </w:rPr>
  </w:style>
  <w:style w:type="character" w:customStyle="1" w:styleId="Arial10">
    <w:name w:val="Arial 10"/>
    <w:basedOn w:val="DefaultParagraphFont"/>
    <w:uiPriority w:val="1"/>
    <w:rsid w:val="00686BCE"/>
    <w:rPr>
      <w:rFonts w:ascii="Arial" w:hAnsi="Arial"/>
      <w:sz w:val="20"/>
    </w:rPr>
  </w:style>
  <w:style w:type="character" w:customStyle="1" w:styleId="Style2">
    <w:name w:val="Style2"/>
    <w:basedOn w:val="DefaultParagraphFont"/>
    <w:uiPriority w:val="1"/>
    <w:rsid w:val="004E10DC"/>
    <w:rPr>
      <w:rFonts w:ascii="Arial" w:hAnsi="Arial"/>
      <w:caps/>
      <w:smallCaps w:val="0"/>
      <w:strike w:val="0"/>
      <w:dstrike w:val="0"/>
      <w:vanish w:val="0"/>
      <w:sz w:val="226"/>
      <w:vertAlign w:val="baseline"/>
    </w:rPr>
  </w:style>
  <w:style w:type="character" w:customStyle="1" w:styleId="Style3">
    <w:name w:val="Style3"/>
    <w:basedOn w:val="DefaultParagraphFont"/>
    <w:uiPriority w:val="1"/>
    <w:rsid w:val="00D80A8C"/>
    <w:rPr>
      <w:rFonts w:ascii="Arial Bold" w:hAnsi="Arial Bold"/>
      <w:b/>
      <w:caps/>
      <w:smallCaps w:val="0"/>
      <w:strike w:val="0"/>
      <w:dstrike w:val="0"/>
      <w:vanish w:val="0"/>
      <w:sz w:val="20"/>
      <w:vertAlign w:val="baseline"/>
    </w:rPr>
  </w:style>
  <w:style w:type="character" w:customStyle="1" w:styleId="Style4">
    <w:name w:val="Style4"/>
    <w:basedOn w:val="DefaultParagraphFont"/>
    <w:uiPriority w:val="1"/>
    <w:rsid w:val="00D80A8C"/>
    <w:rPr>
      <w:rFonts w:ascii="Lato Light" w:hAnsi="Lato Light"/>
      <w:b/>
      <w:caps/>
      <w:smallCaps w:val="0"/>
      <w:strike w:val="0"/>
      <w:dstrike w:val="0"/>
      <w:vanish w:val="0"/>
      <w:color w:val="FFFFFF" w:themeColor="background1"/>
      <w:sz w:val="54"/>
      <w:vertAlign w:val="baseline"/>
    </w:rPr>
  </w:style>
  <w:style w:type="character" w:customStyle="1" w:styleId="Style5">
    <w:name w:val="Style5"/>
    <w:basedOn w:val="DefaultParagraphFont"/>
    <w:uiPriority w:val="1"/>
    <w:rsid w:val="00D80A8C"/>
    <w:rPr>
      <w:rFonts w:ascii="Lato Light" w:hAnsi="Lato Light"/>
      <w:caps/>
      <w:smallCaps w:val="0"/>
      <w:strike w:val="0"/>
      <w:dstrike w:val="0"/>
      <w:vanish w:val="0"/>
      <w:color w:val="FFFFFF" w:themeColor="background1"/>
      <w:sz w:val="54"/>
      <w:vertAlign w:val="baseline"/>
    </w:rPr>
  </w:style>
  <w:style w:type="character" w:customStyle="1" w:styleId="Name">
    <w:name w:val="Name"/>
    <w:basedOn w:val="DefaultParagraphFont"/>
    <w:uiPriority w:val="1"/>
    <w:rsid w:val="00D80A8C"/>
    <w:rPr>
      <w:rFonts w:ascii="Lato Light" w:hAnsi="Lato Light"/>
      <w:caps/>
      <w:smallCaps w:val="0"/>
      <w:strike w:val="0"/>
      <w:dstrike w:val="0"/>
      <w:vanish w:val="0"/>
      <w:color w:val="FFFFFF" w:themeColor="background1"/>
      <w:sz w:val="54"/>
      <w:vertAlign w:val="baseline"/>
    </w:rPr>
  </w:style>
  <w:style w:type="character" w:customStyle="1" w:styleId="Style6">
    <w:name w:val="Style6"/>
    <w:basedOn w:val="DefaultParagraphFont"/>
    <w:uiPriority w:val="1"/>
    <w:rsid w:val="00D80A8C"/>
    <w:rPr>
      <w:rFonts w:ascii="Lato Light" w:hAnsi="Lato Light"/>
      <w:caps/>
      <w:smallCaps w:val="0"/>
      <w:strike w:val="0"/>
      <w:dstrike w:val="0"/>
      <w:vanish w:val="0"/>
      <w:color w:val="FFFFFF" w:themeColor="background1"/>
      <w:sz w:val="54"/>
      <w:vertAlign w:val="baseline"/>
    </w:rPr>
  </w:style>
  <w:style w:type="character" w:customStyle="1" w:styleId="Style7">
    <w:name w:val="Style7"/>
    <w:basedOn w:val="DefaultParagraphFont"/>
    <w:uiPriority w:val="1"/>
    <w:rsid w:val="00D80A8C"/>
    <w:rPr>
      <w:rFonts w:ascii="Lato Light" w:hAnsi="Lato Light"/>
      <w:caps/>
      <w:smallCaps w:val="0"/>
      <w:strike w:val="0"/>
      <w:dstrike w:val="0"/>
      <w:vanish w:val="0"/>
      <w:color w:val="FFFFFF" w:themeColor="background1"/>
      <w:sz w:val="54"/>
      <w:vertAlign w:val="baseline"/>
    </w:rPr>
  </w:style>
  <w:style w:type="character" w:customStyle="1" w:styleId="Style8">
    <w:name w:val="Style8"/>
    <w:basedOn w:val="DefaultParagraphFont"/>
    <w:uiPriority w:val="1"/>
    <w:rsid w:val="00E6071A"/>
    <w:rPr>
      <w:rFonts w:ascii="Lato Light" w:hAnsi="Lato Light"/>
      <w:caps/>
      <w:smallCaps w:val="0"/>
      <w:strike w:val="0"/>
      <w:dstrike w:val="0"/>
      <w:vanish w:val="0"/>
      <w:color w:val="FFFFFF" w:themeColor="background1"/>
      <w:sz w:val="54"/>
      <w:vertAlign w:val="baseline"/>
    </w:rPr>
  </w:style>
  <w:style w:type="character" w:customStyle="1" w:styleId="Style9">
    <w:name w:val="Style9"/>
    <w:basedOn w:val="DefaultParagraphFont"/>
    <w:uiPriority w:val="1"/>
    <w:rsid w:val="00E6071A"/>
    <w:rPr>
      <w:rFonts w:ascii="Arial" w:hAnsi="Arial"/>
      <w:caps/>
      <w:smallCaps w:val="0"/>
      <w:strike w:val="0"/>
      <w:dstrike w:val="0"/>
      <w:vanish w:val="0"/>
      <w:color w:val="FFFFFF" w:themeColor="background1"/>
      <w:sz w:val="19"/>
      <w:vertAlign w:val="baseline"/>
    </w:rPr>
  </w:style>
  <w:style w:type="character" w:customStyle="1" w:styleId="Arial10BOLDcapital">
    <w:name w:val="Arial 10 BOLD capital"/>
    <w:basedOn w:val="DefaultParagraphFont"/>
    <w:uiPriority w:val="1"/>
    <w:rsid w:val="00A554A5"/>
    <w:rPr>
      <w:rFonts w:ascii="Arial Bold" w:hAnsi="Arial Bold"/>
      <w:b/>
      <w:caps/>
      <w:smallCaps w:val="0"/>
      <w:strike w:val="0"/>
      <w:dstrike w:val="0"/>
      <w:vanish w:val="0"/>
      <w:sz w:val="20"/>
      <w:vertAlign w:val="baseline"/>
    </w:rPr>
  </w:style>
  <w:style w:type="character" w:customStyle="1" w:styleId="Arial10Bold">
    <w:name w:val="Arial 10 Bold"/>
    <w:basedOn w:val="DefaultParagraphFont"/>
    <w:uiPriority w:val="1"/>
    <w:rsid w:val="00A554A5"/>
    <w:rPr>
      <w:rFonts w:ascii="Arial" w:hAnsi="Arial"/>
      <w:b/>
      <w:sz w:val="20"/>
    </w:rPr>
  </w:style>
  <w:style w:type="character" w:customStyle="1" w:styleId="Arial135whitecapital">
    <w:name w:val="Arial 13.5 white capital"/>
    <w:basedOn w:val="DefaultParagraphFont"/>
    <w:uiPriority w:val="1"/>
    <w:rsid w:val="00AB1FE6"/>
    <w:rPr>
      <w:rFonts w:ascii="Arial" w:hAnsi="Arial"/>
      <w:caps/>
      <w:smallCaps w:val="0"/>
      <w:strike w:val="0"/>
      <w:dstrike w:val="0"/>
      <w:vanish w:val="0"/>
      <w:color w:val="FFFFFF" w:themeColor="background1"/>
      <w:sz w:val="27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73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287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0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38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51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77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117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881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200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32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38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50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042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29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16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73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32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0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784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277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3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4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78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66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24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43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nmarun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4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ade\Downloads\alex_template_no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alex_template_now</Template>
  <TotalTime>0</TotalTime>
  <Pages>2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Caden</dc:creator>
  <cp:keywords/>
  <dc:description/>
  <cp:lastModifiedBy>Brandon Maruna</cp:lastModifiedBy>
  <cp:revision>2</cp:revision>
  <cp:lastPrinted>2023-07-04T10:02:00Z</cp:lastPrinted>
  <dcterms:created xsi:type="dcterms:W3CDTF">2023-08-07T01:34:00Z</dcterms:created>
  <dcterms:modified xsi:type="dcterms:W3CDTF">2023-08-07T01:34:00Z</dcterms:modified>
</cp:coreProperties>
</file>